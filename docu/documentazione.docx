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:rsidR="00422AC5" w:rsidRPr="00427942" w:rsidRDefault="00422AC5">
          <w:pPr>
            <w:rPr>
              <w:lang w:val="it-IT"/>
            </w:rPr>
          </w:pPr>
        </w:p>
        <w:p w:rsidR="00422AC5" w:rsidRPr="00427942" w:rsidRDefault="00F67986" w:rsidP="00E30953">
          <w:pPr>
            <w:pStyle w:val="Titolocopertina"/>
            <w:rPr>
              <w:lang w:val="it-IT"/>
            </w:rPr>
          </w:pPr>
          <w:r w:rsidRPr="00427942">
            <w:rPr>
              <w:noProof/>
              <w:lang w:val="it-IT" w:eastAsia="it-IT"/>
            </w:rPr>
            <w:drawing>
              <wp:anchor distT="0" distB="0" distL="114300" distR="114300" simplePos="0" relativeHeight="251646976" behindDoc="0" locked="0" layoutInCell="0" allowOverlap="1" wp14:anchorId="67F2212E" wp14:editId="4EEFDA58">
                <wp:simplePos x="0" y="0"/>
                <wp:positionH relativeFrom="page">
                  <wp:posOffset>5302250</wp:posOffset>
                </wp:positionH>
                <wp:positionV relativeFrom="page">
                  <wp:posOffset>4064001</wp:posOffset>
                </wp:positionV>
                <wp:extent cx="3727429" cy="1443638"/>
                <wp:effectExtent l="323850" t="323850" r="330835" b="32829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3261" cy="1457516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70875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1631" w:rsidRPr="00427942" w:rsidRDefault="009C1619" w:rsidP="00C41631">
                                <w:pPr>
                                  <w:jc w:val="right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lang w:val="it-IT"/>
                                  </w:rPr>
                                  <w:t>GALLERYGROUP SRL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335.4pt;margin-top:573.25pt;width:152.2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:rsidR="00C41631" w:rsidRPr="00427942" w:rsidRDefault="009C1619" w:rsidP="00C41631">
                          <w:pPr>
                            <w:jc w:val="right"/>
                            <w:rPr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>GALLERYGROUP SRL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70875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427942" w:rsidRDefault="009C1619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Piattaforma fad GGLMS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9C1619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Piattaforma fad GGLMS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427942">
            <w:rPr>
              <w:lang w:val="it-IT"/>
            </w:rPr>
            <w:br w:type="page"/>
          </w:r>
        </w:p>
      </w:sdtContent>
    </w:sdt>
    <w:p w:rsidR="009C18F9" w:rsidRPr="00427942" w:rsidRDefault="00F67986" w:rsidP="0010043F">
      <w:pPr>
        <w:pStyle w:val="Titolo1"/>
        <w:rPr>
          <w:lang w:val="it-IT"/>
        </w:rPr>
      </w:pPr>
      <w:bookmarkStart w:id="0" w:name="_Toc289701564"/>
      <w:r w:rsidRPr="00427942">
        <w:rPr>
          <w:noProof/>
          <w:lang w:val="it-IT" w:eastAsia="it-IT"/>
        </w:rPr>
        <w:lastRenderedPageBreak/>
        <w:drawing>
          <wp:anchor distT="0" distB="0" distL="114300" distR="114300" simplePos="0" relativeHeight="251653120" behindDoc="0" locked="0" layoutInCell="1" allowOverlap="1" wp14:anchorId="62984CBD" wp14:editId="07C4E8A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78635" cy="2670175"/>
            <wp:effectExtent l="323850" t="323850" r="316865" b="3206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26705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="00CF1F0C">
        <w:rPr>
          <w:rFonts w:ascii="Calibri" w:hAnsi="Calibri"/>
          <w:color w:val="9D3511"/>
          <w:lang w:val="it-IT"/>
        </w:rPr>
        <w:t>INTRODUZIONE</w:t>
      </w:r>
      <w:bookmarkStart w:id="1" w:name="_GoBack"/>
      <w:bookmarkEnd w:id="1"/>
    </w:p>
    <w:p w:rsidR="007A50F0" w:rsidRPr="00427942" w:rsidRDefault="007A50F0" w:rsidP="00521FF5">
      <w:pPr>
        <w:rPr>
          <w:lang w:val="it-IT"/>
        </w:rPr>
      </w:pPr>
      <w:r w:rsidRPr="00427942">
        <w:rPr>
          <w:rFonts w:ascii="Calibri" w:hAnsi="Calibri"/>
          <w:lang w:val="it-IT"/>
        </w:rPr>
        <w:t>Sostituire questo testo con le informazioni personalizzate. È inoltre possibile sostituire le immagini (nella pagina precedente e a destra) con immagini personalizzate.</w:t>
      </w:r>
    </w:p>
    <w:p w:rsidR="005C0F56" w:rsidRPr="00427942" w:rsidRDefault="007A50F0" w:rsidP="00521FF5">
      <w:pPr>
        <w:rPr>
          <w:lang w:val="it-IT"/>
        </w:rPr>
      </w:pPr>
      <w:r w:rsidRPr="00427942">
        <w:rPr>
          <w:rFonts w:ascii="Calibri" w:hAnsi="Calibri"/>
          <w:lang w:val="it-IT"/>
        </w:rPr>
        <w:t>Non dimenticare di aggiornare il sommario nella pagina successiva dopo aver aggiunto il contenuto desiderato al documento.</w:t>
      </w:r>
      <w:r w:rsidR="005C0F56" w:rsidRPr="00427942">
        <w:rPr>
          <w:lang w:val="it-IT"/>
        </w:rPr>
        <w:br w:type="column"/>
      </w:r>
    </w:p>
    <w:bookmarkStart w:id="2" w:name="_Toc28970156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0F56" w:rsidRPr="00427942" w:rsidRDefault="005C0F56" w:rsidP="00C41631">
          <w:pPr>
            <w:pStyle w:val="Titolo1"/>
            <w:rPr>
              <w:lang w:val="it-IT"/>
            </w:rPr>
          </w:pPr>
          <w:r w:rsidRPr="00427942">
            <w:rPr>
              <w:rFonts w:ascii="Calibri" w:hAnsi="Calibri"/>
              <w:color w:val="9D3511"/>
              <w:lang w:val="it-IT"/>
            </w:rPr>
            <w:t>Sommario</w:t>
          </w:r>
          <w:bookmarkEnd w:id="2"/>
        </w:p>
        <w:p w:rsidR="00427942" w:rsidRDefault="00416826">
          <w:pPr>
            <w:pStyle w:val="Sommario1"/>
            <w:rPr>
              <w:noProof/>
            </w:rPr>
          </w:pPr>
          <w:r w:rsidRPr="00427942">
            <w:rPr>
              <w:lang w:val="it-IT"/>
            </w:rPr>
            <w:fldChar w:fldCharType="begin"/>
          </w:r>
          <w:r w:rsidR="005C0F56" w:rsidRPr="00427942">
            <w:rPr>
              <w:lang w:val="it-IT"/>
            </w:rPr>
            <w:instrText xml:space="preserve"> TOC \o "1-3" \h \z \u </w:instrText>
          </w:r>
          <w:r w:rsidRPr="00427942">
            <w:rPr>
              <w:lang w:val="it-IT"/>
            </w:rPr>
            <w:fldChar w:fldCharType="separate"/>
          </w:r>
          <w:hyperlink w:anchor="_Toc289701564" w:history="1">
            <w:r w:rsidR="00427942" w:rsidRPr="00131739">
              <w:rPr>
                <w:rStyle w:val="Collegamentoipertestuale"/>
                <w:rFonts w:ascii="Calibri" w:hAnsi="Calibri"/>
                <w:noProof/>
                <w:lang w:val="it-IT"/>
              </w:rPr>
              <w:t>Riepilogo esecutivo</w:t>
            </w:r>
            <w:r w:rsidR="00427942">
              <w:rPr>
                <w:noProof/>
                <w:webHidden/>
              </w:rPr>
              <w:tab/>
            </w:r>
            <w:r w:rsidR="00427942">
              <w:rPr>
                <w:noProof/>
                <w:webHidden/>
              </w:rPr>
              <w:fldChar w:fldCharType="begin"/>
            </w:r>
            <w:r w:rsidR="00427942">
              <w:rPr>
                <w:noProof/>
                <w:webHidden/>
              </w:rPr>
              <w:instrText xml:space="preserve"> PAGEREF _Toc289701564 \h </w:instrText>
            </w:r>
            <w:r w:rsidR="00427942">
              <w:rPr>
                <w:noProof/>
                <w:webHidden/>
              </w:rPr>
            </w:r>
            <w:r w:rsidR="00427942">
              <w:rPr>
                <w:noProof/>
                <w:webHidden/>
              </w:rPr>
              <w:fldChar w:fldCharType="separate"/>
            </w:r>
            <w:r w:rsidR="009C1619">
              <w:rPr>
                <w:noProof/>
                <w:webHidden/>
              </w:rPr>
              <w:t>1</w:t>
            </w:r>
            <w:r w:rsidR="00427942">
              <w:rPr>
                <w:noProof/>
                <w:webHidden/>
              </w:rPr>
              <w:fldChar w:fldCharType="end"/>
            </w:r>
          </w:hyperlink>
        </w:p>
        <w:p w:rsidR="00427942" w:rsidRDefault="00403CC3">
          <w:pPr>
            <w:pStyle w:val="Sommario1"/>
            <w:rPr>
              <w:noProof/>
            </w:rPr>
          </w:pPr>
          <w:hyperlink w:anchor="_Toc289701565" w:history="1">
            <w:r w:rsidR="00427942" w:rsidRPr="00131739">
              <w:rPr>
                <w:rStyle w:val="Collegamentoipertestuale"/>
                <w:rFonts w:ascii="Calibri" w:hAnsi="Calibri"/>
                <w:noProof/>
                <w:lang w:val="it-IT"/>
              </w:rPr>
              <w:t>Sommario</w:t>
            </w:r>
            <w:r w:rsidR="00427942">
              <w:rPr>
                <w:noProof/>
                <w:webHidden/>
              </w:rPr>
              <w:tab/>
            </w:r>
            <w:r w:rsidR="00427942">
              <w:rPr>
                <w:noProof/>
                <w:webHidden/>
              </w:rPr>
              <w:fldChar w:fldCharType="begin"/>
            </w:r>
            <w:r w:rsidR="00427942">
              <w:rPr>
                <w:noProof/>
                <w:webHidden/>
              </w:rPr>
              <w:instrText xml:space="preserve"> PAGEREF _Toc289701565 \h </w:instrText>
            </w:r>
            <w:r w:rsidR="00427942">
              <w:rPr>
                <w:noProof/>
                <w:webHidden/>
              </w:rPr>
            </w:r>
            <w:r w:rsidR="00427942">
              <w:rPr>
                <w:noProof/>
                <w:webHidden/>
              </w:rPr>
              <w:fldChar w:fldCharType="separate"/>
            </w:r>
            <w:r w:rsidR="009C1619">
              <w:rPr>
                <w:noProof/>
                <w:webHidden/>
              </w:rPr>
              <w:t>2</w:t>
            </w:r>
            <w:r w:rsidR="00427942">
              <w:rPr>
                <w:noProof/>
                <w:webHidden/>
              </w:rPr>
              <w:fldChar w:fldCharType="end"/>
            </w:r>
          </w:hyperlink>
        </w:p>
        <w:p w:rsidR="00427942" w:rsidRDefault="00403CC3">
          <w:pPr>
            <w:pStyle w:val="Sommario1"/>
            <w:rPr>
              <w:noProof/>
            </w:rPr>
          </w:pPr>
          <w:hyperlink w:anchor="_Toc289701566" w:history="1">
            <w:r w:rsidR="00427942" w:rsidRPr="00131739">
              <w:rPr>
                <w:rStyle w:val="Collegamentoipertestuale"/>
                <w:rFonts w:ascii="Calibri" w:hAnsi="Calibri"/>
                <w:noProof/>
                <w:lang w:val="it-IT"/>
              </w:rPr>
              <w:t>Titolo 1</w:t>
            </w:r>
            <w:r w:rsidR="00427942">
              <w:rPr>
                <w:noProof/>
                <w:webHidden/>
              </w:rPr>
              <w:tab/>
            </w:r>
            <w:r w:rsidR="00427942">
              <w:rPr>
                <w:noProof/>
                <w:webHidden/>
              </w:rPr>
              <w:fldChar w:fldCharType="begin"/>
            </w:r>
            <w:r w:rsidR="00427942">
              <w:rPr>
                <w:noProof/>
                <w:webHidden/>
              </w:rPr>
              <w:instrText xml:space="preserve"> PAGEREF _Toc289701566 \h </w:instrText>
            </w:r>
            <w:r w:rsidR="00427942">
              <w:rPr>
                <w:noProof/>
                <w:webHidden/>
              </w:rPr>
            </w:r>
            <w:r w:rsidR="00427942">
              <w:rPr>
                <w:noProof/>
                <w:webHidden/>
              </w:rPr>
              <w:fldChar w:fldCharType="separate"/>
            </w:r>
            <w:r w:rsidR="009C1619">
              <w:rPr>
                <w:noProof/>
                <w:webHidden/>
              </w:rPr>
              <w:t>2</w:t>
            </w:r>
            <w:r w:rsidR="00427942">
              <w:rPr>
                <w:noProof/>
                <w:webHidden/>
              </w:rPr>
              <w:fldChar w:fldCharType="end"/>
            </w:r>
          </w:hyperlink>
        </w:p>
        <w:p w:rsidR="00427942" w:rsidRDefault="00403CC3">
          <w:pPr>
            <w:pStyle w:val="Sommario1"/>
            <w:rPr>
              <w:noProof/>
            </w:rPr>
          </w:pPr>
          <w:hyperlink w:anchor="_Toc289701567" w:history="1">
            <w:r w:rsidR="00427942" w:rsidRPr="00131739">
              <w:rPr>
                <w:rStyle w:val="Collegamentoipertestuale"/>
                <w:rFonts w:ascii="Calibri" w:hAnsi="Calibri"/>
                <w:noProof/>
                <w:lang w:val="it-IT"/>
              </w:rPr>
              <w:t>Titolo 1</w:t>
            </w:r>
            <w:r w:rsidR="00427942">
              <w:rPr>
                <w:noProof/>
                <w:webHidden/>
              </w:rPr>
              <w:tab/>
            </w:r>
            <w:r w:rsidR="00427942">
              <w:rPr>
                <w:noProof/>
                <w:webHidden/>
              </w:rPr>
              <w:fldChar w:fldCharType="begin"/>
            </w:r>
            <w:r w:rsidR="00427942">
              <w:rPr>
                <w:noProof/>
                <w:webHidden/>
              </w:rPr>
              <w:instrText xml:space="preserve"> PAGEREF _Toc289701567 \h </w:instrText>
            </w:r>
            <w:r w:rsidR="00427942">
              <w:rPr>
                <w:noProof/>
                <w:webHidden/>
              </w:rPr>
            </w:r>
            <w:r w:rsidR="00427942">
              <w:rPr>
                <w:noProof/>
                <w:webHidden/>
              </w:rPr>
              <w:fldChar w:fldCharType="separate"/>
            </w:r>
            <w:r w:rsidR="009C1619">
              <w:rPr>
                <w:noProof/>
                <w:webHidden/>
              </w:rPr>
              <w:t>2</w:t>
            </w:r>
            <w:r w:rsidR="00427942">
              <w:rPr>
                <w:noProof/>
                <w:webHidden/>
              </w:rPr>
              <w:fldChar w:fldCharType="end"/>
            </w:r>
          </w:hyperlink>
        </w:p>
        <w:p w:rsidR="005C0F56" w:rsidRPr="00427942" w:rsidRDefault="00416826">
          <w:pPr>
            <w:rPr>
              <w:lang w:val="it-IT"/>
            </w:rPr>
          </w:pPr>
          <w:r w:rsidRPr="00427942">
            <w:rPr>
              <w:b/>
              <w:bCs/>
              <w:noProof/>
              <w:lang w:val="it-IT"/>
            </w:rPr>
            <w:fldChar w:fldCharType="end"/>
          </w:r>
        </w:p>
      </w:sdtContent>
    </w:sdt>
    <w:p w:rsidR="001C66BB" w:rsidRPr="00427942" w:rsidRDefault="001C66BB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it-IT"/>
        </w:rPr>
      </w:pPr>
      <w:r w:rsidRPr="00427942">
        <w:rPr>
          <w:lang w:val="it-IT"/>
        </w:rPr>
        <w:br w:type="page"/>
      </w:r>
    </w:p>
    <w:p w:rsidR="005C0F56" w:rsidRPr="00427942" w:rsidRDefault="00F67986" w:rsidP="005F3B8D">
      <w:pPr>
        <w:pStyle w:val="Titolo1"/>
        <w:rPr>
          <w:lang w:val="it-IT"/>
        </w:rPr>
      </w:pPr>
      <w:bookmarkStart w:id="3" w:name="_Toc289701566"/>
      <w:r w:rsidRPr="00427942">
        <w:rPr>
          <w:noProof/>
          <w:lang w:val="it-IT" w:eastAsia="it-IT"/>
        </w:rPr>
        <w:lastRenderedPageBreak/>
        <w:drawing>
          <wp:anchor distT="0" distB="0" distL="114300" distR="114300" simplePos="0" relativeHeight="251648000" behindDoc="0" locked="0" layoutInCell="1" allowOverlap="1" wp14:anchorId="281DD0B1" wp14:editId="1ADBEC7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99895" cy="2548255"/>
            <wp:effectExtent l="323850" t="323850" r="319405" b="32829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5485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27942">
        <w:rPr>
          <w:rFonts w:ascii="Calibri" w:hAnsi="Calibri"/>
          <w:color w:val="9D3511"/>
          <w:lang w:val="it-IT"/>
        </w:rPr>
        <w:t>Titolo 1</w:t>
      </w:r>
      <w:bookmarkEnd w:id="3"/>
    </w:p>
    <w:p w:rsidR="00B22C35" w:rsidRPr="00427942" w:rsidRDefault="007A50F0" w:rsidP="00521FF5">
      <w:pPr>
        <w:rPr>
          <w:lang w:val="it-IT"/>
        </w:rPr>
      </w:pPr>
      <w:r w:rsidRPr="00427942">
        <w:rPr>
          <w:rFonts w:ascii="Calibri" w:hAnsi="Calibri"/>
          <w:lang w:val="it-IT"/>
        </w:rPr>
        <w:t xml:space="preserve">Sostituire questo testo con le informazioni personalizzate. È inoltre possibile sostituire l'immagine a destra con un'immagine personalizzata. </w:t>
      </w:r>
    </w:p>
    <w:p w:rsidR="001C66BB" w:rsidRPr="00427942" w:rsidRDefault="001C66BB">
      <w:pPr>
        <w:rPr>
          <w:lang w:val="it-IT"/>
        </w:rPr>
      </w:pPr>
      <w:r w:rsidRPr="00427942">
        <w:rPr>
          <w:lang w:val="it-IT"/>
        </w:rPr>
        <w:br w:type="page"/>
      </w:r>
    </w:p>
    <w:p w:rsidR="001C66BB" w:rsidRPr="00427942" w:rsidRDefault="007A50F0" w:rsidP="009F69CB">
      <w:pPr>
        <w:pStyle w:val="Titolo1"/>
        <w:rPr>
          <w:lang w:val="it-IT"/>
        </w:rPr>
      </w:pPr>
      <w:bookmarkStart w:id="4" w:name="_Toc289701567"/>
      <w:r w:rsidRPr="00427942">
        <w:rPr>
          <w:rFonts w:ascii="Calibri" w:hAnsi="Calibri"/>
          <w:color w:val="9D3511"/>
          <w:lang w:val="it-IT"/>
        </w:rPr>
        <w:lastRenderedPageBreak/>
        <w:t>Titolo 1</w:t>
      </w:r>
      <w:bookmarkEnd w:id="4"/>
    </w:p>
    <w:p w:rsidR="001C66BB" w:rsidRPr="00427942" w:rsidRDefault="00683EEA" w:rsidP="00521FF5">
      <w:pPr>
        <w:rPr>
          <w:lang w:val="it-IT"/>
        </w:rPr>
      </w:pPr>
      <w:r w:rsidRPr="00427942">
        <w:rPr>
          <w:rFonts w:ascii="Calibri" w:hAnsi="Calibri"/>
          <w:lang w:val="it-IT"/>
        </w:rPr>
        <w:t xml:space="preserve">È possibile inserire immagini. È inoltre possibile utilizzare grafici creati in Microsoft Excel. </w:t>
      </w:r>
    </w:p>
    <w:p w:rsidR="00125087" w:rsidRPr="00427942" w:rsidRDefault="007D7972" w:rsidP="00521FF5">
      <w:pPr>
        <w:rPr>
          <w:lang w:val="it-IT"/>
        </w:rPr>
      </w:pPr>
      <w:r w:rsidRPr="00427942">
        <w:rPr>
          <w:noProof/>
          <w:lang w:val="it-IT" w:eastAsia="it-IT"/>
        </w:rPr>
        <w:drawing>
          <wp:inline distT="0" distB="0" distL="0" distR="0" wp14:anchorId="020B8D17" wp14:editId="10306880">
            <wp:extent cx="5372100" cy="203835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F69CB" w:rsidRPr="00427942" w:rsidRDefault="00683EEA" w:rsidP="0017488E">
      <w:pPr>
        <w:pStyle w:val="Didascalia"/>
        <w:rPr>
          <w:lang w:val="it-IT"/>
        </w:rPr>
      </w:pPr>
      <w:r w:rsidRPr="00427942">
        <w:rPr>
          <w:rFonts w:ascii="Calibri" w:hAnsi="Calibri"/>
          <w:color w:val="D34817"/>
          <w:lang w:val="it-IT"/>
        </w:rPr>
        <w:t>Aggiungere una didascalia qui</w:t>
      </w:r>
    </w:p>
    <w:p w:rsidR="004A51BD" w:rsidRPr="00427942" w:rsidRDefault="007A50F0" w:rsidP="009F69CB">
      <w:pPr>
        <w:rPr>
          <w:lang w:val="it-IT"/>
        </w:rPr>
      </w:pPr>
      <w:r w:rsidRPr="00427942">
        <w:rPr>
          <w:rFonts w:ascii="Calibri" w:hAnsi="Calibri"/>
          <w:lang w:val="it-IT"/>
        </w:rPr>
        <w:t>È possibile utilizzare elementi grafici SmartArt per chiarire i concetti.</w:t>
      </w:r>
    </w:p>
    <w:p w:rsidR="00194E91" w:rsidRPr="00427942" w:rsidRDefault="00EE2471" w:rsidP="00A7380B">
      <w:pPr>
        <w:pStyle w:val="Didascalia"/>
        <w:rPr>
          <w:lang w:val="it-IT"/>
        </w:rPr>
      </w:pPr>
      <w:r w:rsidRPr="00427942">
        <w:rPr>
          <w:noProof/>
          <w:lang w:val="it-IT" w:eastAsia="it-IT"/>
        </w:rPr>
        <w:drawing>
          <wp:anchor distT="0" distB="0" distL="114300" distR="114300" simplePos="0" relativeHeight="251654144" behindDoc="0" locked="0" layoutInCell="1" allowOverlap="1" wp14:anchorId="2C25B25F" wp14:editId="3D38B603">
            <wp:simplePos x="0" y="0"/>
            <wp:positionH relativeFrom="column">
              <wp:posOffset>-19050</wp:posOffset>
            </wp:positionH>
            <wp:positionV relativeFrom="paragraph">
              <wp:posOffset>236220</wp:posOffset>
            </wp:positionV>
            <wp:extent cx="5553075" cy="1790700"/>
            <wp:effectExtent l="57150" t="38100" r="47625" b="952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:rsidR="00A7380B" w:rsidRPr="00427942" w:rsidRDefault="00683EEA" w:rsidP="00A7380B">
      <w:pPr>
        <w:pStyle w:val="Didascalia"/>
        <w:rPr>
          <w:lang w:val="it-IT"/>
        </w:rPr>
      </w:pPr>
      <w:r w:rsidRPr="00427942">
        <w:rPr>
          <w:rFonts w:ascii="Calibri" w:hAnsi="Calibri"/>
          <w:color w:val="D34817"/>
          <w:lang w:val="it-IT"/>
        </w:rPr>
        <w:t>Aggiungere una didascalia qui</w:t>
      </w:r>
    </w:p>
    <w:p w:rsidR="00A10AC3" w:rsidRPr="00427942" w:rsidRDefault="00A10AC3" w:rsidP="00A10AC3">
      <w:pPr>
        <w:rPr>
          <w:lang w:val="it-IT"/>
        </w:rPr>
      </w:pPr>
    </w:p>
    <w:sectPr w:rsidR="00A10AC3" w:rsidRPr="00427942" w:rsidSect="00194E91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CC3" w:rsidRDefault="00403CC3">
      <w:r>
        <w:separator/>
      </w:r>
    </w:p>
  </w:endnote>
  <w:endnote w:type="continuationSeparator" w:id="0">
    <w:p w:rsidR="00403CC3" w:rsidRDefault="0040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403CC3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9674B37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5175EFC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B365D8E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7A50F0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t>Data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37530E" w:rsidRDefault="007A50F0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t>Data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4DF5D9E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CC3" w:rsidRDefault="00403CC3">
      <w:r>
        <w:separator/>
      </w:r>
    </w:p>
  </w:footnote>
  <w:footnote w:type="continuationSeparator" w:id="0">
    <w:p w:rsidR="00403CC3" w:rsidRDefault="00403CC3">
      <w:r>
        <w:separator/>
      </w:r>
    </w:p>
  </w:footnote>
  <w:footnote w:type="continuationNotice" w:id="1">
    <w:p w:rsidR="00403CC3" w:rsidRDefault="00403CC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0FCF00F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45DAC24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AC6A4F5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427942" w:rsidRDefault="007A50F0">
                          <w:pPr>
                            <w:spacing w:after="0" w:line="240" w:lineRule="auto"/>
                            <w:jc w:val="right"/>
                            <w:rPr>
                              <w:lang w:val="it-IT"/>
                            </w:rPr>
                          </w:pPr>
                          <w:r w:rsidRPr="00427942">
                            <w:rPr>
                              <w:rFonts w:ascii="Calibri" w:hAnsi="Calibri"/>
                              <w:lang w:val="it-IT"/>
                            </w:rPr>
                            <w:t>Titolo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427942" w:rsidRDefault="007A50F0">
                    <w:pPr>
                      <w:spacing w:after="0" w:line="240" w:lineRule="auto"/>
                      <w:jc w:val="right"/>
                      <w:rPr>
                        <w:lang w:val="it-IT"/>
                      </w:rPr>
                    </w:pPr>
                    <w:r w:rsidRPr="00427942">
                      <w:rPr>
                        <w:rFonts w:ascii="Calibri" w:hAnsi="Calibri"/>
                        <w:lang w:val="it-IT"/>
                      </w:rPr>
                      <w:t>Titolo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F1F0C" w:rsidRPr="00CF1F0C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9" type="#_x0000_t202" style="position:absolute;margin-left:38.75pt;margin-top:0;width:89.95pt;height:13.45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" o:allowincell="f" fillcolor="#d34817 [3204]" stroked="f">
              <v:textbox style="mso-fit-shape-to-text:t" inset=",0,,0">
                <w:txbxContent>
                  <w:p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CF1F0C" w:rsidRPr="00CF1F0C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19"/>
    <w:rsid w:val="00010E4E"/>
    <w:rsid w:val="00030266"/>
    <w:rsid w:val="00033F9B"/>
    <w:rsid w:val="000725FB"/>
    <w:rsid w:val="00092630"/>
    <w:rsid w:val="000B4DA0"/>
    <w:rsid w:val="000B5830"/>
    <w:rsid w:val="000E1F82"/>
    <w:rsid w:val="000F34D4"/>
    <w:rsid w:val="0010043F"/>
    <w:rsid w:val="00125087"/>
    <w:rsid w:val="00146DFC"/>
    <w:rsid w:val="00150680"/>
    <w:rsid w:val="00170875"/>
    <w:rsid w:val="0017488E"/>
    <w:rsid w:val="0017501D"/>
    <w:rsid w:val="00194E91"/>
    <w:rsid w:val="001B540A"/>
    <w:rsid w:val="001C66BB"/>
    <w:rsid w:val="001D78F1"/>
    <w:rsid w:val="001E0899"/>
    <w:rsid w:val="00267F18"/>
    <w:rsid w:val="00292CE8"/>
    <w:rsid w:val="002A07CB"/>
    <w:rsid w:val="002C5511"/>
    <w:rsid w:val="002E1DA3"/>
    <w:rsid w:val="002F116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03CC3"/>
    <w:rsid w:val="00413E8B"/>
    <w:rsid w:val="00416826"/>
    <w:rsid w:val="00422AC5"/>
    <w:rsid w:val="00427942"/>
    <w:rsid w:val="004864FA"/>
    <w:rsid w:val="004A51BD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70BDC"/>
    <w:rsid w:val="009A119B"/>
    <w:rsid w:val="009A5FD6"/>
    <w:rsid w:val="009B24DE"/>
    <w:rsid w:val="009C1619"/>
    <w:rsid w:val="009C18F9"/>
    <w:rsid w:val="009F69CB"/>
    <w:rsid w:val="00A10AC3"/>
    <w:rsid w:val="00A65BA0"/>
    <w:rsid w:val="00A7380B"/>
    <w:rsid w:val="00AA79C8"/>
    <w:rsid w:val="00AD13DC"/>
    <w:rsid w:val="00AD5346"/>
    <w:rsid w:val="00AF2D87"/>
    <w:rsid w:val="00AF3B41"/>
    <w:rsid w:val="00B22C35"/>
    <w:rsid w:val="00B64864"/>
    <w:rsid w:val="00B66E49"/>
    <w:rsid w:val="00B72078"/>
    <w:rsid w:val="00B72BBC"/>
    <w:rsid w:val="00BC51E3"/>
    <w:rsid w:val="00C260C9"/>
    <w:rsid w:val="00C368AF"/>
    <w:rsid w:val="00C41631"/>
    <w:rsid w:val="00CB11F0"/>
    <w:rsid w:val="00CD12EE"/>
    <w:rsid w:val="00CF1F0C"/>
    <w:rsid w:val="00D13740"/>
    <w:rsid w:val="00D23FBB"/>
    <w:rsid w:val="00D2451E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980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Relazione%20aziendale%20(schema%20grafico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Attuale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Corsa</c:v>
                </c:pt>
                <c:pt idx="1">
                  <c:v>Mountain</c:v>
                </c:pt>
                <c:pt idx="2">
                  <c:v>Turismo</c:v>
                </c:pt>
                <c:pt idx="3">
                  <c:v>Utility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0.11</c:v>
                </c:pt>
                <c:pt idx="1">
                  <c:v>0.33000000000000007</c:v>
                </c:pt>
                <c:pt idx="2">
                  <c:v>0.31000000000000005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C3-4374-A6EF-A0E0B08A37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Futuro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Corsa</c:v>
                </c:pt>
                <c:pt idx="1">
                  <c:v>Mountain</c:v>
                </c:pt>
                <c:pt idx="2">
                  <c:v>Turismo</c:v>
                </c:pt>
                <c:pt idx="3">
                  <c:v>Utility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3.0000000000000002E-2</c:v>
                </c:pt>
                <c:pt idx="1">
                  <c:v>9.0000000000000011E-2</c:v>
                </c:pt>
                <c:pt idx="2">
                  <c:v>0.41000000000000003</c:v>
                </c:pt>
                <c:pt idx="3">
                  <c:v>0.47000000000000003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C3-4374-A6EF-A0E0B08A3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823576"/>
        <c:axId val="112820048"/>
      </c:barChart>
      <c:catAx>
        <c:axId val="1128235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it-IT"/>
          </a:p>
        </c:txPr>
        <c:crossAx val="112820048"/>
        <c:crosses val="autoZero"/>
        <c:auto val="1"/>
        <c:lblAlgn val="ctr"/>
        <c:lblOffset val="100"/>
        <c:noMultiLvlLbl val="0"/>
      </c:catAx>
      <c:valAx>
        <c:axId val="11282004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it-IT"/>
          </a:p>
        </c:txPr>
        <c:crossAx val="11282357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aseline="0">
              <a:latin typeface="+mj-lt"/>
            </a:defRPr>
          </a:pPr>
          <a:endParaRPr lang="it-IT"/>
        </a:p>
      </c:txPr>
    </c:legend>
    <c:plotVisOnly val="1"/>
    <c:dispBlanksAs val="gap"/>
    <c:showDLblsOverMax val="0"/>
  </c:chart>
  <c:externalData r:id="rId1">
    <c:autoUpdate val="0"/>
  </c:externalData>
</c:chartSpace>
</file>

<file path=word/diagrams/_rels/data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5.jpeg"/><Relationship Id="rId7" Type="http://schemas.openxmlformats.org/officeDocument/2006/relationships/image" Target="../media/image7.jpeg"/><Relationship Id="rId2" Type="http://schemas.microsoft.com/office/2007/relationships/hdphoto" Target="../media/hdphoto1.wdp"/><Relationship Id="rId1" Type="http://schemas.openxmlformats.org/officeDocument/2006/relationships/image" Target="../media/image4.jpeg"/><Relationship Id="rId6" Type="http://schemas.microsoft.com/office/2007/relationships/hdphoto" Target="../media/hdphoto3.wdp"/><Relationship Id="rId5" Type="http://schemas.openxmlformats.org/officeDocument/2006/relationships/image" Target="../media/image6.jpeg"/><Relationship Id="rId4" Type="http://schemas.microsoft.com/office/2007/relationships/hdphoto" Target="../media/hdphoto2.wdp"/></Relationships>
</file>

<file path=word/diagrams/_rels/drawing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5.jpeg"/><Relationship Id="rId7" Type="http://schemas.openxmlformats.org/officeDocument/2006/relationships/image" Target="../media/image7.jpeg"/><Relationship Id="rId2" Type="http://schemas.microsoft.com/office/2007/relationships/hdphoto" Target="../media/hdphoto1.wdp"/><Relationship Id="rId1" Type="http://schemas.openxmlformats.org/officeDocument/2006/relationships/image" Target="../media/image4.jpeg"/><Relationship Id="rId6" Type="http://schemas.microsoft.com/office/2007/relationships/hdphoto" Target="../media/hdphoto3.wdp"/><Relationship Id="rId5" Type="http://schemas.openxmlformats.org/officeDocument/2006/relationships/image" Target="../media/image6.jpeg"/><Relationship Id="rId4" Type="http://schemas.microsoft.com/office/2007/relationships/hdphoto" Target="../media/hdphoto2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3A32C-E292-4EF1-A5F9-7C09F5D4E4E4}" type="doc">
      <dgm:prSet loTypeId="urn:microsoft.com/office/officeart/2005/8/layout/hList7#1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580027-7450-41A5-BE59-0708701A05B2}">
      <dgm:prSet phldrT="[Text]"/>
      <dgm:spPr/>
      <dgm:t>
        <a:bodyPr/>
        <a:lstStyle/>
        <a:p>
          <a:r>
            <a:rPr lang="it-IT"/>
            <a:t>Bici da corsa</a:t>
          </a:r>
          <a:endParaRPr lang="en-US" baseline="0">
            <a:latin typeface="+mj-lt"/>
          </a:endParaRPr>
        </a:p>
      </dgm:t>
    </dgm:pt>
    <dgm:pt modelId="{7DDBAC1B-B05A-4920-B74E-806D1BE84A54}" type="parTrans" cxnId="{7239CFEE-0B41-472E-B35B-F4546C16477A}">
      <dgm:prSet/>
      <dgm:spPr/>
      <dgm:t>
        <a:bodyPr/>
        <a:lstStyle/>
        <a:p>
          <a:endParaRPr lang="en-US"/>
        </a:p>
      </dgm:t>
    </dgm:pt>
    <dgm:pt modelId="{2CE69DDE-78AB-481D-924F-8A008EEA766A}" type="sibTrans" cxnId="{7239CFEE-0B41-472E-B35B-F4546C16477A}">
      <dgm:prSet/>
      <dgm:spPr/>
      <dgm:t>
        <a:bodyPr/>
        <a:lstStyle/>
        <a:p>
          <a:endParaRPr lang="en-US"/>
        </a:p>
      </dgm:t>
    </dgm:pt>
    <dgm:pt modelId="{3035BFEF-641E-4078-A072-B42D9D21AA04}">
      <dgm:prSet phldrT="[Text]"/>
      <dgm:spPr/>
      <dgm:t>
        <a:bodyPr/>
        <a:lstStyle/>
        <a:p>
          <a:r>
            <a:rPr lang="it-IT"/>
            <a:t>Esercizio</a:t>
          </a:r>
          <a:endParaRPr lang="en-US" baseline="0">
            <a:latin typeface="+mj-lt"/>
          </a:endParaRPr>
        </a:p>
      </dgm:t>
    </dgm:pt>
    <dgm:pt modelId="{409CB12C-2455-4C27-AA44-5DC9F61F9073}" type="parTrans" cxnId="{F978A784-0C0E-410F-9CC0-5484DB422F0E}">
      <dgm:prSet/>
      <dgm:spPr/>
      <dgm:t>
        <a:bodyPr/>
        <a:lstStyle/>
        <a:p>
          <a:endParaRPr lang="en-US"/>
        </a:p>
      </dgm:t>
    </dgm:pt>
    <dgm:pt modelId="{54E71845-D54C-463D-8A34-4CAF9F85A7EF}" type="sibTrans" cxnId="{F978A784-0C0E-410F-9CC0-5484DB422F0E}">
      <dgm:prSet/>
      <dgm:spPr/>
      <dgm:t>
        <a:bodyPr/>
        <a:lstStyle/>
        <a:p>
          <a:endParaRPr lang="en-US"/>
        </a:p>
      </dgm:t>
    </dgm:pt>
    <dgm:pt modelId="{A0092321-D271-4BF4-8349-6DC885FE0DFC}">
      <dgm:prSet phldrT="[Text]"/>
      <dgm:spPr/>
      <dgm:t>
        <a:bodyPr/>
        <a:lstStyle/>
        <a:p>
          <a:r>
            <a:rPr lang="it-IT"/>
            <a:t>Gara</a:t>
          </a:r>
          <a:endParaRPr lang="en-US" baseline="0">
            <a:latin typeface="+mj-lt"/>
          </a:endParaRPr>
        </a:p>
      </dgm:t>
    </dgm:pt>
    <dgm:pt modelId="{95247839-22FB-47BF-8F38-52DC62606FF8}" type="parTrans" cxnId="{6E615F63-A9C1-4927-85C7-387363FAF972}">
      <dgm:prSet/>
      <dgm:spPr/>
      <dgm:t>
        <a:bodyPr/>
        <a:lstStyle/>
        <a:p>
          <a:endParaRPr lang="en-US"/>
        </a:p>
      </dgm:t>
    </dgm:pt>
    <dgm:pt modelId="{F4AB2C70-B451-4400-B672-B8A5AB35DC55}" type="sibTrans" cxnId="{6E615F63-A9C1-4927-85C7-387363FAF972}">
      <dgm:prSet/>
      <dgm:spPr/>
      <dgm:t>
        <a:bodyPr/>
        <a:lstStyle/>
        <a:p>
          <a:endParaRPr lang="en-US"/>
        </a:p>
      </dgm:t>
    </dgm:pt>
    <dgm:pt modelId="{F4569DF3-3D21-4A91-A561-949189D7A876}">
      <dgm:prSet phldrT="[Text]"/>
      <dgm:spPr/>
      <dgm:t>
        <a:bodyPr/>
        <a:lstStyle/>
        <a:p>
          <a:r>
            <a:rPr lang="it-IT"/>
            <a:t>Mountain bike</a:t>
          </a:r>
          <a:endParaRPr lang="en-US" baseline="0">
            <a:latin typeface="+mj-lt"/>
          </a:endParaRPr>
        </a:p>
      </dgm:t>
    </dgm:pt>
    <dgm:pt modelId="{3100457F-521E-4737-A02B-A7038BEE0758}" type="parTrans" cxnId="{FB964DE3-7DCA-4CD3-A04E-9FBC3D56AAFE}">
      <dgm:prSet/>
      <dgm:spPr/>
      <dgm:t>
        <a:bodyPr/>
        <a:lstStyle/>
        <a:p>
          <a:endParaRPr lang="en-US"/>
        </a:p>
      </dgm:t>
    </dgm:pt>
    <dgm:pt modelId="{FB93ABC8-69A7-46C1-8F12-044F2F57B557}" type="sibTrans" cxnId="{FB964DE3-7DCA-4CD3-A04E-9FBC3D56AAFE}">
      <dgm:prSet/>
      <dgm:spPr/>
      <dgm:t>
        <a:bodyPr/>
        <a:lstStyle/>
        <a:p>
          <a:endParaRPr lang="en-US"/>
        </a:p>
      </dgm:t>
    </dgm:pt>
    <dgm:pt modelId="{B2D51533-AF50-4ED6-95E1-8616FA4C0F8F}">
      <dgm:prSet phldrT="[Text]"/>
      <dgm:spPr/>
      <dgm:t>
        <a:bodyPr/>
        <a:lstStyle/>
        <a:p>
          <a:r>
            <a:rPr lang="it-IT"/>
            <a:t>Tempo libero</a:t>
          </a:r>
          <a:endParaRPr lang="en-US" baseline="0">
            <a:latin typeface="+mj-lt"/>
          </a:endParaRPr>
        </a:p>
      </dgm:t>
    </dgm:pt>
    <dgm:pt modelId="{5E1CF7E1-47E1-456B-BFAD-DA24F72C17AE}" type="parTrans" cxnId="{480A9D54-B830-43C9-89DD-47857718E9FD}">
      <dgm:prSet/>
      <dgm:spPr/>
      <dgm:t>
        <a:bodyPr/>
        <a:lstStyle/>
        <a:p>
          <a:endParaRPr lang="en-US"/>
        </a:p>
      </dgm:t>
    </dgm:pt>
    <dgm:pt modelId="{8F671C18-E5A4-4201-8B80-2BACC173107F}" type="sibTrans" cxnId="{480A9D54-B830-43C9-89DD-47857718E9FD}">
      <dgm:prSet/>
      <dgm:spPr/>
      <dgm:t>
        <a:bodyPr/>
        <a:lstStyle/>
        <a:p>
          <a:endParaRPr lang="en-US"/>
        </a:p>
      </dgm:t>
    </dgm:pt>
    <dgm:pt modelId="{07E98D7E-428E-48D7-A7F3-CF91A7BB4D3E}">
      <dgm:prSet phldrT="[Text]"/>
      <dgm:spPr/>
      <dgm:t>
        <a:bodyPr/>
        <a:lstStyle/>
        <a:p>
          <a:r>
            <a:rPr lang="it-IT"/>
            <a:t>Natura</a:t>
          </a:r>
          <a:endParaRPr lang="en-US" baseline="0">
            <a:latin typeface="+mj-lt"/>
          </a:endParaRPr>
        </a:p>
      </dgm:t>
    </dgm:pt>
    <dgm:pt modelId="{3F57C96C-CDD4-43ED-B962-3FE130E2BA3F}" type="parTrans" cxnId="{59BCC65D-BFF6-40E3-9D1A-8A93A6A4BDE4}">
      <dgm:prSet/>
      <dgm:spPr/>
      <dgm:t>
        <a:bodyPr/>
        <a:lstStyle/>
        <a:p>
          <a:endParaRPr lang="en-US"/>
        </a:p>
      </dgm:t>
    </dgm:pt>
    <dgm:pt modelId="{6C59CC84-569F-471D-B44F-582B5C5A0D67}" type="sibTrans" cxnId="{59BCC65D-BFF6-40E3-9D1A-8A93A6A4BDE4}">
      <dgm:prSet/>
      <dgm:spPr/>
      <dgm:t>
        <a:bodyPr/>
        <a:lstStyle/>
        <a:p>
          <a:endParaRPr lang="en-US"/>
        </a:p>
      </dgm:t>
    </dgm:pt>
    <dgm:pt modelId="{9D687254-81E0-4497-B9E8-A37270987ECC}">
      <dgm:prSet phldrT="[Text]"/>
      <dgm:spPr/>
      <dgm:t>
        <a:bodyPr/>
        <a:lstStyle/>
        <a:p>
          <a:r>
            <a:rPr lang="it-IT"/>
            <a:t>Bici da turismo</a:t>
          </a:r>
          <a:endParaRPr lang="en-US" baseline="0">
            <a:latin typeface="+mj-lt"/>
          </a:endParaRPr>
        </a:p>
      </dgm:t>
    </dgm:pt>
    <dgm:pt modelId="{C7045F67-0916-4DD4-8757-52E238511C9E}" type="parTrans" cxnId="{5B202447-4685-4876-A306-35D5B217AAEF}">
      <dgm:prSet/>
      <dgm:spPr/>
      <dgm:t>
        <a:bodyPr/>
        <a:lstStyle/>
        <a:p>
          <a:endParaRPr lang="en-US"/>
        </a:p>
      </dgm:t>
    </dgm:pt>
    <dgm:pt modelId="{270EBEBA-14BC-4908-AAA7-1B451781F11E}" type="sibTrans" cxnId="{5B202447-4685-4876-A306-35D5B217AAEF}">
      <dgm:prSet/>
      <dgm:spPr/>
      <dgm:t>
        <a:bodyPr/>
        <a:lstStyle/>
        <a:p>
          <a:endParaRPr lang="en-US"/>
        </a:p>
      </dgm:t>
    </dgm:pt>
    <dgm:pt modelId="{14C75AB7-C16C-4FA5-89D6-14F69FBEC7EC}">
      <dgm:prSet phldrT="[Text]"/>
      <dgm:spPr/>
      <dgm:t>
        <a:bodyPr/>
        <a:lstStyle/>
        <a:p>
          <a:r>
            <a:rPr lang="it-IT"/>
            <a:t>Relax</a:t>
          </a:r>
          <a:endParaRPr lang="en-US" baseline="0">
            <a:latin typeface="+mj-lt"/>
          </a:endParaRPr>
        </a:p>
      </dgm:t>
    </dgm:pt>
    <dgm:pt modelId="{B3EE1E19-E221-4A91-B03F-84F2EB76F947}" type="parTrans" cxnId="{E5AD8FCB-5524-4EC0-93DD-26737FCBD35E}">
      <dgm:prSet/>
      <dgm:spPr/>
      <dgm:t>
        <a:bodyPr/>
        <a:lstStyle/>
        <a:p>
          <a:endParaRPr lang="en-US"/>
        </a:p>
      </dgm:t>
    </dgm:pt>
    <dgm:pt modelId="{C3CE11BA-480A-43D7-A675-3C9329469671}" type="sibTrans" cxnId="{E5AD8FCB-5524-4EC0-93DD-26737FCBD35E}">
      <dgm:prSet/>
      <dgm:spPr/>
      <dgm:t>
        <a:bodyPr/>
        <a:lstStyle/>
        <a:p>
          <a:endParaRPr lang="en-US"/>
        </a:p>
      </dgm:t>
    </dgm:pt>
    <dgm:pt modelId="{AF687FAE-C677-4206-B1B7-0EC89128F3B3}">
      <dgm:prSet phldrT="[Text]"/>
      <dgm:spPr/>
      <dgm:t>
        <a:bodyPr/>
        <a:lstStyle/>
        <a:p>
          <a:r>
            <a:rPr lang="it-IT"/>
            <a:t>Tempo libero</a:t>
          </a:r>
          <a:endParaRPr lang="en-US" baseline="0">
            <a:latin typeface="+mj-lt"/>
          </a:endParaRPr>
        </a:p>
      </dgm:t>
    </dgm:pt>
    <dgm:pt modelId="{ED8580AC-6CAF-412D-A93B-82E19C310191}" type="parTrans" cxnId="{D16AF9E9-BC0C-4803-81C9-4DA7CF0495DB}">
      <dgm:prSet/>
      <dgm:spPr/>
      <dgm:t>
        <a:bodyPr/>
        <a:lstStyle/>
        <a:p>
          <a:endParaRPr lang="en-US"/>
        </a:p>
      </dgm:t>
    </dgm:pt>
    <dgm:pt modelId="{5CC7AF99-1C3D-4AA2-B9F7-0026864B26F8}" type="sibTrans" cxnId="{D16AF9E9-BC0C-4803-81C9-4DA7CF0495DB}">
      <dgm:prSet/>
      <dgm:spPr/>
      <dgm:t>
        <a:bodyPr/>
        <a:lstStyle/>
        <a:p>
          <a:endParaRPr lang="en-US"/>
        </a:p>
      </dgm:t>
    </dgm:pt>
    <dgm:pt modelId="{7B89A791-75B5-4748-8857-2D518F7033E4}">
      <dgm:prSet phldrT="[Text]"/>
      <dgm:spPr/>
      <dgm:t>
        <a:bodyPr/>
        <a:lstStyle/>
        <a:p>
          <a:r>
            <a:rPr lang="it-IT"/>
            <a:t>Sport utility</a:t>
          </a:r>
          <a:endParaRPr lang="en-US" baseline="0">
            <a:latin typeface="+mj-lt"/>
          </a:endParaRPr>
        </a:p>
      </dgm:t>
    </dgm:pt>
    <dgm:pt modelId="{73B53EE2-1100-4613-81B7-2B9E06194141}" type="parTrans" cxnId="{008A47C4-347F-4CF1-9044-08A0BAD8CAE7}">
      <dgm:prSet/>
      <dgm:spPr/>
      <dgm:t>
        <a:bodyPr/>
        <a:lstStyle/>
        <a:p>
          <a:endParaRPr lang="en-US"/>
        </a:p>
      </dgm:t>
    </dgm:pt>
    <dgm:pt modelId="{24BBC85B-7F22-4368-91C6-4F6365A6C822}" type="sibTrans" cxnId="{008A47C4-347F-4CF1-9044-08A0BAD8CAE7}">
      <dgm:prSet/>
      <dgm:spPr/>
      <dgm:t>
        <a:bodyPr/>
        <a:lstStyle/>
        <a:p>
          <a:endParaRPr lang="en-US"/>
        </a:p>
      </dgm:t>
    </dgm:pt>
    <dgm:pt modelId="{96782D39-A033-4B3F-AF8D-CA668ED28D5C}">
      <dgm:prSet phldrT="[Text]"/>
      <dgm:spPr/>
      <dgm:t>
        <a:bodyPr/>
        <a:lstStyle/>
        <a:p>
          <a:r>
            <a:rPr lang="it-IT"/>
            <a:t>Praticità</a:t>
          </a:r>
          <a:endParaRPr lang="en-US" baseline="0">
            <a:latin typeface="+mj-lt"/>
          </a:endParaRPr>
        </a:p>
      </dgm:t>
    </dgm:pt>
    <dgm:pt modelId="{123F77D9-5643-4717-AF3F-384ED37FAC21}" type="parTrans" cxnId="{45B16282-C86E-4E78-8D8B-962CA42CEFDC}">
      <dgm:prSet/>
      <dgm:spPr/>
      <dgm:t>
        <a:bodyPr/>
        <a:lstStyle/>
        <a:p>
          <a:endParaRPr lang="en-US"/>
        </a:p>
      </dgm:t>
    </dgm:pt>
    <dgm:pt modelId="{04B09B44-6CFA-4D43-9757-259FC468A6E4}" type="sibTrans" cxnId="{45B16282-C86E-4E78-8D8B-962CA42CEFDC}">
      <dgm:prSet/>
      <dgm:spPr/>
      <dgm:t>
        <a:bodyPr/>
        <a:lstStyle/>
        <a:p>
          <a:endParaRPr lang="en-US"/>
        </a:p>
      </dgm:t>
    </dgm:pt>
    <dgm:pt modelId="{270F4DE9-DD48-4306-9020-E9BF8E1073E6}">
      <dgm:prSet phldrT="[Text]"/>
      <dgm:spPr/>
      <dgm:t>
        <a:bodyPr/>
        <a:lstStyle/>
        <a:p>
          <a:r>
            <a:rPr lang="it-IT"/>
            <a:t>Ambiente</a:t>
          </a:r>
          <a:endParaRPr lang="en-US" baseline="0">
            <a:latin typeface="+mj-lt"/>
          </a:endParaRPr>
        </a:p>
      </dgm:t>
    </dgm:pt>
    <dgm:pt modelId="{06559AF3-BE9F-496B-919B-9B341BF13FC3}" type="parTrans" cxnId="{0B083B8A-D000-49A3-80AF-45C3F97BA19F}">
      <dgm:prSet/>
      <dgm:spPr/>
      <dgm:t>
        <a:bodyPr/>
        <a:lstStyle/>
        <a:p>
          <a:endParaRPr lang="en-US"/>
        </a:p>
      </dgm:t>
    </dgm:pt>
    <dgm:pt modelId="{8FDF223D-EB11-473C-860B-7B56F3CB990E}" type="sibTrans" cxnId="{0B083B8A-D000-49A3-80AF-45C3F97BA19F}">
      <dgm:prSet/>
      <dgm:spPr/>
      <dgm:t>
        <a:bodyPr/>
        <a:lstStyle/>
        <a:p>
          <a:endParaRPr lang="en-US"/>
        </a:p>
      </dgm:t>
    </dgm:pt>
    <dgm:pt modelId="{0AA63ACE-2830-4402-8DE8-E5F43F11EAAC}">
      <dgm:prSet phldrT="[Text]"/>
      <dgm:spPr/>
      <dgm:t>
        <a:bodyPr/>
        <a:lstStyle/>
        <a:p>
          <a:r>
            <a:rPr lang="it-IT"/>
            <a:t>Divertimento</a:t>
          </a:r>
          <a:endParaRPr lang="en-US" baseline="0">
            <a:latin typeface="+mj-lt"/>
          </a:endParaRPr>
        </a:p>
      </dgm:t>
    </dgm:pt>
    <dgm:pt modelId="{68781214-8C2C-454F-A247-B3428D7FE3B9}" type="parTrans" cxnId="{625683C4-60CE-4C25-A14B-BF6329AAE284}">
      <dgm:prSet/>
      <dgm:spPr/>
      <dgm:t>
        <a:bodyPr/>
        <a:lstStyle/>
        <a:p>
          <a:endParaRPr lang="en-US"/>
        </a:p>
      </dgm:t>
    </dgm:pt>
    <dgm:pt modelId="{79A7813B-11BA-48AD-B660-527CBAD69F4D}" type="sibTrans" cxnId="{625683C4-60CE-4C25-A14B-BF6329AAE284}">
      <dgm:prSet/>
      <dgm:spPr/>
      <dgm:t>
        <a:bodyPr/>
        <a:lstStyle/>
        <a:p>
          <a:endParaRPr lang="en-US"/>
        </a:p>
      </dgm:t>
    </dgm:pt>
    <dgm:pt modelId="{9F645832-C88C-49D1-A7BB-965DDFEFC638}">
      <dgm:prSet phldrT="[Text]"/>
      <dgm:spPr/>
      <dgm:t>
        <a:bodyPr/>
        <a:lstStyle/>
        <a:p>
          <a:r>
            <a:rPr lang="it-IT"/>
            <a:t>Divertimento</a:t>
          </a:r>
          <a:endParaRPr lang="en-US" baseline="0">
            <a:latin typeface="+mj-lt"/>
          </a:endParaRPr>
        </a:p>
      </dgm:t>
    </dgm:pt>
    <dgm:pt modelId="{32BF2302-2693-4861-8BE4-ACD6A1DC827B}" type="parTrans" cxnId="{32E140F3-619A-4790-B991-EA70D67196D6}">
      <dgm:prSet/>
      <dgm:spPr/>
      <dgm:t>
        <a:bodyPr/>
        <a:lstStyle/>
        <a:p>
          <a:endParaRPr lang="en-US"/>
        </a:p>
      </dgm:t>
    </dgm:pt>
    <dgm:pt modelId="{D357CBFF-B055-44DA-9070-2BD3977853CC}" type="sibTrans" cxnId="{32E140F3-619A-4790-B991-EA70D67196D6}">
      <dgm:prSet/>
      <dgm:spPr/>
      <dgm:t>
        <a:bodyPr/>
        <a:lstStyle/>
        <a:p>
          <a:endParaRPr lang="en-US"/>
        </a:p>
      </dgm:t>
    </dgm:pt>
    <dgm:pt modelId="{3104BA9A-B26E-439E-B12B-B87FE988F94F}">
      <dgm:prSet phldrT="[Text]"/>
      <dgm:spPr/>
      <dgm:t>
        <a:bodyPr/>
        <a:lstStyle/>
        <a:p>
          <a:r>
            <a:rPr lang="it-IT"/>
            <a:t>Socializzare</a:t>
          </a:r>
          <a:endParaRPr lang="en-US" baseline="0">
            <a:latin typeface="+mj-lt"/>
          </a:endParaRPr>
        </a:p>
      </dgm:t>
    </dgm:pt>
    <dgm:pt modelId="{7DAD4FBD-7FD4-40AD-8F64-3311FBDE24AD}" type="parTrans" cxnId="{E174EB70-FC25-4B6E-B60A-BFA89CFF6A58}">
      <dgm:prSet/>
      <dgm:spPr/>
      <dgm:t>
        <a:bodyPr/>
        <a:lstStyle/>
        <a:p>
          <a:endParaRPr lang="en-US"/>
        </a:p>
      </dgm:t>
    </dgm:pt>
    <dgm:pt modelId="{4927B3B1-80BF-4C81-B964-A62B72559D81}" type="sibTrans" cxnId="{E174EB70-FC25-4B6E-B60A-BFA89CFF6A58}">
      <dgm:prSet/>
      <dgm:spPr/>
      <dgm:t>
        <a:bodyPr/>
        <a:lstStyle/>
        <a:p>
          <a:endParaRPr lang="en-US"/>
        </a:p>
      </dgm:t>
    </dgm:pt>
    <dgm:pt modelId="{EFA2AB39-A3D3-4FD7-8A31-B42BE959029D}">
      <dgm:prSet phldrT="[Text]"/>
      <dgm:spPr/>
      <dgm:t>
        <a:bodyPr/>
        <a:lstStyle/>
        <a:p>
          <a:r>
            <a:rPr lang="it-IT"/>
            <a:t>Valore</a:t>
          </a:r>
          <a:endParaRPr lang="en-US" baseline="0">
            <a:latin typeface="+mj-lt"/>
          </a:endParaRPr>
        </a:p>
      </dgm:t>
    </dgm:pt>
    <dgm:pt modelId="{66632818-04DE-40EE-8FA6-5991EE4843A1}" type="parTrans" cxnId="{0A802549-B978-4593-A668-D1EDEF96CA4A}">
      <dgm:prSet/>
      <dgm:spPr/>
      <dgm:t>
        <a:bodyPr/>
        <a:lstStyle/>
        <a:p>
          <a:endParaRPr lang="en-US"/>
        </a:p>
      </dgm:t>
    </dgm:pt>
    <dgm:pt modelId="{7C88675B-FA06-4360-BD71-15723B9EA77D}" type="sibTrans" cxnId="{0A802549-B978-4593-A668-D1EDEF96CA4A}">
      <dgm:prSet/>
      <dgm:spPr/>
      <dgm:t>
        <a:bodyPr/>
        <a:lstStyle/>
        <a:p>
          <a:endParaRPr lang="en-US"/>
        </a:p>
      </dgm:t>
    </dgm:pt>
    <dgm:pt modelId="{2C3CD7FD-4637-4482-826E-3B2BF2610D20}" type="pres">
      <dgm:prSet presAssocID="{C373A32C-E292-4EF1-A5F9-7C09F5D4E4E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B4805B8-6E14-41AA-BD09-104FBEEAF489}" type="pres">
      <dgm:prSet presAssocID="{C373A32C-E292-4EF1-A5F9-7C09F5D4E4E4}" presName="fgShape" presStyleLbl="fgShp" presStyleIdx="0" presStyleCnt="1" custFlipVert="1" custFlipHor="1" custScaleX="88004" custScaleY="33085" custLinFactNeighborX="95" custLinFactNeighborY="14770"/>
      <dgm:spPr>
        <a:prstGeom prst="ellipse">
          <a:avLst/>
        </a:prstGeom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endParaRPr lang="en-US"/>
        </a:p>
      </dgm:t>
    </dgm:pt>
    <dgm:pt modelId="{0C222014-0F23-4004-96E5-A700329DA8F5}" type="pres">
      <dgm:prSet presAssocID="{C373A32C-E292-4EF1-A5F9-7C09F5D4E4E4}" presName="linComp" presStyleCnt="0"/>
      <dgm:spPr/>
      <dgm:t>
        <a:bodyPr/>
        <a:lstStyle/>
        <a:p>
          <a:endParaRPr lang="en-US"/>
        </a:p>
      </dgm:t>
    </dgm:pt>
    <dgm:pt modelId="{A11BF812-3A5B-47E7-A2E9-4711B2345412}" type="pres">
      <dgm:prSet presAssocID="{02580027-7450-41A5-BE59-0708701A05B2}" presName="compNode" presStyleCnt="0"/>
      <dgm:spPr/>
      <dgm:t>
        <a:bodyPr/>
        <a:lstStyle/>
        <a:p>
          <a:endParaRPr lang="en-US"/>
        </a:p>
      </dgm:t>
    </dgm:pt>
    <dgm:pt modelId="{AC0587D3-D669-4217-8CD1-1D8FA17FEFBE}" type="pres">
      <dgm:prSet presAssocID="{02580027-7450-41A5-BE59-0708701A05B2}" presName="bkgdShape" presStyleLbl="node1" presStyleIdx="0" presStyleCnt="4"/>
      <dgm:spPr/>
      <dgm:t>
        <a:bodyPr/>
        <a:lstStyle/>
        <a:p>
          <a:endParaRPr lang="en-US"/>
        </a:p>
      </dgm:t>
    </dgm:pt>
    <dgm:pt modelId="{D8E68A5F-E3BF-4ED2-8C07-CA5941B3964D}" type="pres">
      <dgm:prSet presAssocID="{02580027-7450-41A5-BE59-0708701A05B2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D312E6-6686-4866-A3A1-C27D7940795D}" type="pres">
      <dgm:prSet presAssocID="{02580027-7450-41A5-BE59-0708701A05B2}" presName="invisiNode" presStyleLbl="node1" presStyleIdx="0" presStyleCnt="4"/>
      <dgm:spPr/>
      <dgm:t>
        <a:bodyPr/>
        <a:lstStyle/>
        <a:p>
          <a:endParaRPr lang="en-US"/>
        </a:p>
      </dgm:t>
    </dgm:pt>
    <dgm:pt modelId="{F27A5BA0-5E2D-4470-AF60-1F746B0FED0A}" type="pres">
      <dgm:prSet presAssocID="{02580027-7450-41A5-BE59-0708701A05B2}" presName="imagNode" presStyleLbl="fgImgPlace1" presStyleIdx="0" presStyleCnt="4"/>
      <dgm:spPr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0B30D790-1174-45D6-A45C-DBE8A84179B1}" type="pres">
      <dgm:prSet presAssocID="{2CE69DDE-78AB-481D-924F-8A008EEA766A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F291B79-1357-4FBF-9238-987DB0517C9C}" type="pres">
      <dgm:prSet presAssocID="{F4569DF3-3D21-4A91-A561-949189D7A876}" presName="compNode" presStyleCnt="0"/>
      <dgm:spPr/>
      <dgm:t>
        <a:bodyPr/>
        <a:lstStyle/>
        <a:p>
          <a:endParaRPr lang="en-US"/>
        </a:p>
      </dgm:t>
    </dgm:pt>
    <dgm:pt modelId="{9C28FBA6-6AA4-4D57-A2D3-E81D2F6F1BCF}" type="pres">
      <dgm:prSet presAssocID="{F4569DF3-3D21-4A91-A561-949189D7A876}" presName="bkgdShape" presStyleLbl="node1" presStyleIdx="1" presStyleCnt="4"/>
      <dgm:spPr/>
      <dgm:t>
        <a:bodyPr/>
        <a:lstStyle/>
        <a:p>
          <a:endParaRPr lang="en-US"/>
        </a:p>
      </dgm:t>
    </dgm:pt>
    <dgm:pt modelId="{77E9B114-8581-4A99-A193-1F06E669BE9C}" type="pres">
      <dgm:prSet presAssocID="{F4569DF3-3D21-4A91-A561-949189D7A876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9CFAA5-F77B-4F02-9936-F2737587A500}" type="pres">
      <dgm:prSet presAssocID="{F4569DF3-3D21-4A91-A561-949189D7A876}" presName="invisiNode" presStyleLbl="node1" presStyleIdx="1" presStyleCnt="4"/>
      <dgm:spPr/>
      <dgm:t>
        <a:bodyPr/>
        <a:lstStyle/>
        <a:p>
          <a:endParaRPr lang="en-US"/>
        </a:p>
      </dgm:t>
    </dgm:pt>
    <dgm:pt modelId="{A7D5D07D-8A4D-4985-BE64-B7E8063187B9}" type="pres">
      <dgm:prSet presAssocID="{F4569DF3-3D21-4A91-A561-949189D7A876}" presName="imagNode" presStyleLbl="fgImgPlace1" presStyleIdx="1" presStyleCnt="4"/>
      <dgm:spPr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B279C35-193D-40A9-9130-1854E01E8975}" type="pres">
      <dgm:prSet presAssocID="{FB93ABC8-69A7-46C1-8F12-044F2F57B55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5EEB4B35-29A4-4D43-9095-D96B9AB2A8FA}" type="pres">
      <dgm:prSet presAssocID="{9D687254-81E0-4497-B9E8-A37270987ECC}" presName="compNode" presStyleCnt="0"/>
      <dgm:spPr/>
      <dgm:t>
        <a:bodyPr/>
        <a:lstStyle/>
        <a:p>
          <a:endParaRPr lang="en-US"/>
        </a:p>
      </dgm:t>
    </dgm:pt>
    <dgm:pt modelId="{1D33ECD3-0F1D-460D-BF7F-1B808B3281C6}" type="pres">
      <dgm:prSet presAssocID="{9D687254-81E0-4497-B9E8-A37270987ECC}" presName="bkgdShape" presStyleLbl="node1" presStyleIdx="2" presStyleCnt="4"/>
      <dgm:spPr/>
      <dgm:t>
        <a:bodyPr/>
        <a:lstStyle/>
        <a:p>
          <a:endParaRPr lang="en-US"/>
        </a:p>
      </dgm:t>
    </dgm:pt>
    <dgm:pt modelId="{3A1A2AEC-A1D2-4804-80BB-84BC53EBEC4D}" type="pres">
      <dgm:prSet presAssocID="{9D687254-81E0-4497-B9E8-A37270987ECC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881B4D-4FC2-4679-8638-2E6DA43AB2AD}" type="pres">
      <dgm:prSet presAssocID="{9D687254-81E0-4497-B9E8-A37270987ECC}" presName="invisiNode" presStyleLbl="node1" presStyleIdx="2" presStyleCnt="4"/>
      <dgm:spPr/>
      <dgm:t>
        <a:bodyPr/>
        <a:lstStyle/>
        <a:p>
          <a:endParaRPr lang="en-US"/>
        </a:p>
      </dgm:t>
    </dgm:pt>
    <dgm:pt modelId="{9703239D-232B-4013-BC7D-A70CA3A87B87}" type="pres">
      <dgm:prSet presAssocID="{9D687254-81E0-4497-B9E8-A37270987ECC}" presName="imagNode" presStyleLbl="fgImgPlace1" presStyleIdx="2" presStyleCnt="4"/>
      <dgm:spPr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3DB52D77-518B-41FF-8B86-78B321BF56AE}" type="pres">
      <dgm:prSet presAssocID="{270EBEBA-14BC-4908-AAA7-1B451781F11E}" presName="sibTrans" presStyleLbl="sibTrans2D1" presStyleIdx="0" presStyleCnt="0"/>
      <dgm:spPr/>
      <dgm:t>
        <a:bodyPr/>
        <a:lstStyle/>
        <a:p>
          <a:endParaRPr lang="en-US"/>
        </a:p>
      </dgm:t>
    </dgm:pt>
    <dgm:pt modelId="{66CFB001-65C5-4BB9-A661-9ADEB18C45C3}" type="pres">
      <dgm:prSet presAssocID="{7B89A791-75B5-4748-8857-2D518F7033E4}" presName="compNode" presStyleCnt="0"/>
      <dgm:spPr/>
      <dgm:t>
        <a:bodyPr/>
        <a:lstStyle/>
        <a:p>
          <a:endParaRPr lang="en-US"/>
        </a:p>
      </dgm:t>
    </dgm:pt>
    <dgm:pt modelId="{CA83179A-2FBA-4B34-BBEB-C56008F7F725}" type="pres">
      <dgm:prSet presAssocID="{7B89A791-75B5-4748-8857-2D518F7033E4}" presName="bkgdShape" presStyleLbl="node1" presStyleIdx="3" presStyleCnt="4"/>
      <dgm:spPr/>
      <dgm:t>
        <a:bodyPr/>
        <a:lstStyle/>
        <a:p>
          <a:endParaRPr lang="en-US"/>
        </a:p>
      </dgm:t>
    </dgm:pt>
    <dgm:pt modelId="{A4B1E6F8-3371-429D-8600-AE0879473AA2}" type="pres">
      <dgm:prSet presAssocID="{7B89A791-75B5-4748-8857-2D518F7033E4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4D666-263C-4BEA-AACC-F4AFD67C8B97}" type="pres">
      <dgm:prSet presAssocID="{7B89A791-75B5-4748-8857-2D518F7033E4}" presName="invisiNode" presStyleLbl="node1" presStyleIdx="3" presStyleCnt="4"/>
      <dgm:spPr/>
      <dgm:t>
        <a:bodyPr/>
        <a:lstStyle/>
        <a:p>
          <a:endParaRPr lang="en-US"/>
        </a:p>
      </dgm:t>
    </dgm:pt>
    <dgm:pt modelId="{EC203C80-8293-45FE-85BE-18ADAF57DF2E}" type="pres">
      <dgm:prSet presAssocID="{7B89A791-75B5-4748-8857-2D518F7033E4}" presName="imagNode" presStyleLbl="fgImgPlace1" presStyleIdx="3" presStyleCnt="4" custScaleY="99410"/>
      <dgm:spPr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</dgm:ptLst>
  <dgm:cxnLst>
    <dgm:cxn modelId="{BE2647A4-C1F2-4958-B13C-8FF7E7056984}" type="presOf" srcId="{F4569DF3-3D21-4A91-A561-949189D7A876}" destId="{9C28FBA6-6AA4-4D57-A2D3-E81D2F6F1BCF}" srcOrd="0" destOrd="0" presId="urn:microsoft.com/office/officeart/2005/8/layout/hList7#1"/>
    <dgm:cxn modelId="{55F47828-23CB-465C-91E2-BCCB5C24492B}" type="presOf" srcId="{0AA63ACE-2830-4402-8DE8-E5F43F11EAAC}" destId="{D8E68A5F-E3BF-4ED2-8C07-CA5941B3964D}" srcOrd="1" destOrd="3" presId="urn:microsoft.com/office/officeart/2005/8/layout/hList7#1"/>
    <dgm:cxn modelId="{7239CFEE-0B41-472E-B35B-F4546C16477A}" srcId="{C373A32C-E292-4EF1-A5F9-7C09F5D4E4E4}" destId="{02580027-7450-41A5-BE59-0708701A05B2}" srcOrd="0" destOrd="0" parTransId="{7DDBAC1B-B05A-4920-B74E-806D1BE84A54}" sibTransId="{2CE69DDE-78AB-481D-924F-8A008EEA766A}"/>
    <dgm:cxn modelId="{45B16282-C86E-4E78-8D8B-962CA42CEFDC}" srcId="{7B89A791-75B5-4748-8857-2D518F7033E4}" destId="{96782D39-A033-4B3F-AF8D-CA668ED28D5C}" srcOrd="0" destOrd="0" parTransId="{123F77D9-5643-4717-AF3F-384ED37FAC21}" sibTransId="{04B09B44-6CFA-4D43-9757-259FC468A6E4}"/>
    <dgm:cxn modelId="{81CD9850-956A-4F4A-9DD7-CF1F9F0B9F5B}" type="presOf" srcId="{EFA2AB39-A3D3-4FD7-8A31-B42BE959029D}" destId="{A4B1E6F8-3371-429D-8600-AE0879473AA2}" srcOrd="1" destOrd="2" presId="urn:microsoft.com/office/officeart/2005/8/layout/hList7#1"/>
    <dgm:cxn modelId="{01EF3262-A01D-474D-AB9B-44907FF20D68}" type="presOf" srcId="{EFA2AB39-A3D3-4FD7-8A31-B42BE959029D}" destId="{CA83179A-2FBA-4B34-BBEB-C56008F7F725}" srcOrd="0" destOrd="2" presId="urn:microsoft.com/office/officeart/2005/8/layout/hList7#1"/>
    <dgm:cxn modelId="{E0216F95-977D-4A5B-ADC0-668168610FF9}" type="presOf" srcId="{0AA63ACE-2830-4402-8DE8-E5F43F11EAAC}" destId="{AC0587D3-D669-4217-8CD1-1D8FA17FEFBE}" srcOrd="0" destOrd="3" presId="urn:microsoft.com/office/officeart/2005/8/layout/hList7#1"/>
    <dgm:cxn modelId="{D83464BF-47D0-4511-AF01-DE9B32D547EA}" type="presOf" srcId="{9D687254-81E0-4497-B9E8-A37270987ECC}" destId="{3A1A2AEC-A1D2-4804-80BB-84BC53EBEC4D}" srcOrd="1" destOrd="0" presId="urn:microsoft.com/office/officeart/2005/8/layout/hList7#1"/>
    <dgm:cxn modelId="{329E705A-853D-405A-98DF-32052A0ECF2F}" type="presOf" srcId="{14C75AB7-C16C-4FA5-89D6-14F69FBEC7EC}" destId="{1D33ECD3-0F1D-460D-BF7F-1B808B3281C6}" srcOrd="0" destOrd="1" presId="urn:microsoft.com/office/officeart/2005/8/layout/hList7#1"/>
    <dgm:cxn modelId="{D29EDF37-945C-4CB5-880A-D2C0920230AB}" type="presOf" srcId="{A0092321-D271-4BF4-8349-6DC885FE0DFC}" destId="{AC0587D3-D669-4217-8CD1-1D8FA17FEFBE}" srcOrd="0" destOrd="2" presId="urn:microsoft.com/office/officeart/2005/8/layout/hList7#1"/>
    <dgm:cxn modelId="{E174EB70-FC25-4B6E-B60A-BFA89CFF6A58}" srcId="{9D687254-81E0-4497-B9E8-A37270987ECC}" destId="{3104BA9A-B26E-439E-B12B-B87FE988F94F}" srcOrd="2" destOrd="0" parTransId="{7DAD4FBD-7FD4-40AD-8F64-3311FBDE24AD}" sibTransId="{4927B3B1-80BF-4C81-B964-A62B72559D81}"/>
    <dgm:cxn modelId="{0644ECDB-6F6A-430B-A61E-422D7D1136C9}" type="presOf" srcId="{07E98D7E-428E-48D7-A7F3-CF91A7BB4D3E}" destId="{77E9B114-8581-4A99-A193-1F06E669BE9C}" srcOrd="1" destOrd="2" presId="urn:microsoft.com/office/officeart/2005/8/layout/hList7#1"/>
    <dgm:cxn modelId="{2774BB29-779B-48B0-B30A-0FFC3AA2621B}" type="presOf" srcId="{FB93ABC8-69A7-46C1-8F12-044F2F57B557}" destId="{AB279C35-193D-40A9-9130-1854E01E8975}" srcOrd="0" destOrd="0" presId="urn:microsoft.com/office/officeart/2005/8/layout/hList7#1"/>
    <dgm:cxn modelId="{D83D0AC8-8A5D-40E0-AB47-7C8C5710F912}" type="presOf" srcId="{B2D51533-AF50-4ED6-95E1-8616FA4C0F8F}" destId="{9C28FBA6-6AA4-4D57-A2D3-E81D2F6F1BCF}" srcOrd="0" destOrd="1" presId="urn:microsoft.com/office/officeart/2005/8/layout/hList7#1"/>
    <dgm:cxn modelId="{E5AD8FCB-5524-4EC0-93DD-26737FCBD35E}" srcId="{9D687254-81E0-4497-B9E8-A37270987ECC}" destId="{14C75AB7-C16C-4FA5-89D6-14F69FBEC7EC}" srcOrd="0" destOrd="0" parTransId="{B3EE1E19-E221-4A91-B03F-84F2EB76F947}" sibTransId="{C3CE11BA-480A-43D7-A675-3C9329469671}"/>
    <dgm:cxn modelId="{32E140F3-619A-4790-B991-EA70D67196D6}" srcId="{F4569DF3-3D21-4A91-A561-949189D7A876}" destId="{9F645832-C88C-49D1-A7BB-965DDFEFC638}" srcOrd="2" destOrd="0" parTransId="{32BF2302-2693-4861-8BE4-ACD6A1DC827B}" sibTransId="{D357CBFF-B055-44DA-9070-2BD3977853CC}"/>
    <dgm:cxn modelId="{4B3F5249-5EBD-4C56-86CB-902317895FA5}" type="presOf" srcId="{14C75AB7-C16C-4FA5-89D6-14F69FBEC7EC}" destId="{3A1A2AEC-A1D2-4804-80BB-84BC53EBEC4D}" srcOrd="1" destOrd="1" presId="urn:microsoft.com/office/officeart/2005/8/layout/hList7#1"/>
    <dgm:cxn modelId="{625683C4-60CE-4C25-A14B-BF6329AAE284}" srcId="{02580027-7450-41A5-BE59-0708701A05B2}" destId="{0AA63ACE-2830-4402-8DE8-E5F43F11EAAC}" srcOrd="2" destOrd="0" parTransId="{68781214-8C2C-454F-A247-B3428D7FE3B9}" sibTransId="{79A7813B-11BA-48AD-B660-527CBAD69F4D}"/>
    <dgm:cxn modelId="{D16AF9E9-BC0C-4803-81C9-4DA7CF0495DB}" srcId="{9D687254-81E0-4497-B9E8-A37270987ECC}" destId="{AF687FAE-C677-4206-B1B7-0EC89128F3B3}" srcOrd="1" destOrd="0" parTransId="{ED8580AC-6CAF-412D-A93B-82E19C310191}" sibTransId="{5CC7AF99-1C3D-4AA2-B9F7-0026864B26F8}"/>
    <dgm:cxn modelId="{17AD6293-2532-49D3-828E-1DA31C495EC6}" type="presOf" srcId="{02580027-7450-41A5-BE59-0708701A05B2}" destId="{D8E68A5F-E3BF-4ED2-8C07-CA5941B3964D}" srcOrd="1" destOrd="0" presId="urn:microsoft.com/office/officeart/2005/8/layout/hList7#1"/>
    <dgm:cxn modelId="{B8EE9402-6233-43BC-8CA8-6D37C108229D}" type="presOf" srcId="{7B89A791-75B5-4748-8857-2D518F7033E4}" destId="{CA83179A-2FBA-4B34-BBEB-C56008F7F725}" srcOrd="0" destOrd="0" presId="urn:microsoft.com/office/officeart/2005/8/layout/hList7#1"/>
    <dgm:cxn modelId="{EDEBAA70-6B66-4B12-8309-D88E7FF316E0}" type="presOf" srcId="{7B89A791-75B5-4748-8857-2D518F7033E4}" destId="{A4B1E6F8-3371-429D-8600-AE0879473AA2}" srcOrd="1" destOrd="0" presId="urn:microsoft.com/office/officeart/2005/8/layout/hList7#1"/>
    <dgm:cxn modelId="{2EB1D70D-2F2F-4636-908E-89220736178A}" type="presOf" srcId="{270EBEBA-14BC-4908-AAA7-1B451781F11E}" destId="{3DB52D77-518B-41FF-8B86-78B321BF56AE}" srcOrd="0" destOrd="0" presId="urn:microsoft.com/office/officeart/2005/8/layout/hList7#1"/>
    <dgm:cxn modelId="{FB964DE3-7DCA-4CD3-A04E-9FBC3D56AAFE}" srcId="{C373A32C-E292-4EF1-A5F9-7C09F5D4E4E4}" destId="{F4569DF3-3D21-4A91-A561-949189D7A876}" srcOrd="1" destOrd="0" parTransId="{3100457F-521E-4737-A02B-A7038BEE0758}" sibTransId="{FB93ABC8-69A7-46C1-8F12-044F2F57B557}"/>
    <dgm:cxn modelId="{F4B1B8CA-44CB-4BAE-9DA6-2BF19E187EB8}" type="presOf" srcId="{3035BFEF-641E-4078-A072-B42D9D21AA04}" destId="{AC0587D3-D669-4217-8CD1-1D8FA17FEFBE}" srcOrd="0" destOrd="1" presId="urn:microsoft.com/office/officeart/2005/8/layout/hList7#1"/>
    <dgm:cxn modelId="{59CE8611-B243-4592-BF23-77B8F39CD280}" type="presOf" srcId="{AF687FAE-C677-4206-B1B7-0EC89128F3B3}" destId="{1D33ECD3-0F1D-460D-BF7F-1B808B3281C6}" srcOrd="0" destOrd="2" presId="urn:microsoft.com/office/officeart/2005/8/layout/hList7#1"/>
    <dgm:cxn modelId="{A009106D-23BA-44E3-9F11-64A8A933DA37}" type="presOf" srcId="{270F4DE9-DD48-4306-9020-E9BF8E1073E6}" destId="{CA83179A-2FBA-4B34-BBEB-C56008F7F725}" srcOrd="0" destOrd="3" presId="urn:microsoft.com/office/officeart/2005/8/layout/hList7#1"/>
    <dgm:cxn modelId="{F978A784-0C0E-410F-9CC0-5484DB422F0E}" srcId="{02580027-7450-41A5-BE59-0708701A05B2}" destId="{3035BFEF-641E-4078-A072-B42D9D21AA04}" srcOrd="0" destOrd="0" parTransId="{409CB12C-2455-4C27-AA44-5DC9F61F9073}" sibTransId="{54E71845-D54C-463D-8A34-4CAF9F85A7EF}"/>
    <dgm:cxn modelId="{0BF7AC99-F20F-4ACF-A7D4-A58FA5A9877D}" type="presOf" srcId="{270F4DE9-DD48-4306-9020-E9BF8E1073E6}" destId="{A4B1E6F8-3371-429D-8600-AE0879473AA2}" srcOrd="1" destOrd="3" presId="urn:microsoft.com/office/officeart/2005/8/layout/hList7#1"/>
    <dgm:cxn modelId="{0A802549-B978-4593-A668-D1EDEF96CA4A}" srcId="{7B89A791-75B5-4748-8857-2D518F7033E4}" destId="{EFA2AB39-A3D3-4FD7-8A31-B42BE959029D}" srcOrd="1" destOrd="0" parTransId="{66632818-04DE-40EE-8FA6-5991EE4843A1}" sibTransId="{7C88675B-FA06-4360-BD71-15723B9EA77D}"/>
    <dgm:cxn modelId="{F78C7066-0F73-4C14-8E20-F54343246FD1}" type="presOf" srcId="{02580027-7450-41A5-BE59-0708701A05B2}" destId="{AC0587D3-D669-4217-8CD1-1D8FA17FEFBE}" srcOrd="0" destOrd="0" presId="urn:microsoft.com/office/officeart/2005/8/layout/hList7#1"/>
    <dgm:cxn modelId="{D61E9BE2-C908-4F70-896D-685243B8ACDD}" type="presOf" srcId="{C373A32C-E292-4EF1-A5F9-7C09F5D4E4E4}" destId="{2C3CD7FD-4637-4482-826E-3B2BF2610D20}" srcOrd="0" destOrd="0" presId="urn:microsoft.com/office/officeart/2005/8/layout/hList7#1"/>
    <dgm:cxn modelId="{BD591377-C5F1-411C-889D-293FBC56B54F}" type="presOf" srcId="{A0092321-D271-4BF4-8349-6DC885FE0DFC}" destId="{D8E68A5F-E3BF-4ED2-8C07-CA5941B3964D}" srcOrd="1" destOrd="2" presId="urn:microsoft.com/office/officeart/2005/8/layout/hList7#1"/>
    <dgm:cxn modelId="{59BCC65D-BFF6-40E3-9D1A-8A93A6A4BDE4}" srcId="{F4569DF3-3D21-4A91-A561-949189D7A876}" destId="{07E98D7E-428E-48D7-A7F3-CF91A7BB4D3E}" srcOrd="1" destOrd="0" parTransId="{3F57C96C-CDD4-43ED-B962-3FE130E2BA3F}" sibTransId="{6C59CC84-569F-471D-B44F-582B5C5A0D67}"/>
    <dgm:cxn modelId="{4A53D0E6-DBEC-433E-ADD9-EABA29AEE0A1}" type="presOf" srcId="{AF687FAE-C677-4206-B1B7-0EC89128F3B3}" destId="{3A1A2AEC-A1D2-4804-80BB-84BC53EBEC4D}" srcOrd="1" destOrd="2" presId="urn:microsoft.com/office/officeart/2005/8/layout/hList7#1"/>
    <dgm:cxn modelId="{6E615F63-A9C1-4927-85C7-387363FAF972}" srcId="{02580027-7450-41A5-BE59-0708701A05B2}" destId="{A0092321-D271-4BF4-8349-6DC885FE0DFC}" srcOrd="1" destOrd="0" parTransId="{95247839-22FB-47BF-8F38-52DC62606FF8}" sibTransId="{F4AB2C70-B451-4400-B672-B8A5AB35DC55}"/>
    <dgm:cxn modelId="{A76E62D7-CFDA-49D6-B40D-C5D68C1AD829}" type="presOf" srcId="{9F645832-C88C-49D1-A7BB-965DDFEFC638}" destId="{9C28FBA6-6AA4-4D57-A2D3-E81D2F6F1BCF}" srcOrd="0" destOrd="3" presId="urn:microsoft.com/office/officeart/2005/8/layout/hList7#1"/>
    <dgm:cxn modelId="{844B8E7B-C9B1-4077-B20E-B0A061C26C40}" type="presOf" srcId="{3104BA9A-B26E-439E-B12B-B87FE988F94F}" destId="{3A1A2AEC-A1D2-4804-80BB-84BC53EBEC4D}" srcOrd="1" destOrd="3" presId="urn:microsoft.com/office/officeart/2005/8/layout/hList7#1"/>
    <dgm:cxn modelId="{E1AA63B2-0F7E-4F24-8D98-5D205F827766}" type="presOf" srcId="{96782D39-A033-4B3F-AF8D-CA668ED28D5C}" destId="{CA83179A-2FBA-4B34-BBEB-C56008F7F725}" srcOrd="0" destOrd="1" presId="urn:microsoft.com/office/officeart/2005/8/layout/hList7#1"/>
    <dgm:cxn modelId="{232231A3-CFE2-4EC5-B51B-09255B2DEFDC}" type="presOf" srcId="{9F645832-C88C-49D1-A7BB-965DDFEFC638}" destId="{77E9B114-8581-4A99-A193-1F06E669BE9C}" srcOrd="1" destOrd="3" presId="urn:microsoft.com/office/officeart/2005/8/layout/hList7#1"/>
    <dgm:cxn modelId="{7835460A-1908-4826-84D8-8568AB822354}" type="presOf" srcId="{F4569DF3-3D21-4A91-A561-949189D7A876}" destId="{77E9B114-8581-4A99-A193-1F06E669BE9C}" srcOrd="1" destOrd="0" presId="urn:microsoft.com/office/officeart/2005/8/layout/hList7#1"/>
    <dgm:cxn modelId="{BB577759-2C63-4BB8-A530-93FC3E153CEB}" type="presOf" srcId="{07E98D7E-428E-48D7-A7F3-CF91A7BB4D3E}" destId="{9C28FBA6-6AA4-4D57-A2D3-E81D2F6F1BCF}" srcOrd="0" destOrd="2" presId="urn:microsoft.com/office/officeart/2005/8/layout/hList7#1"/>
    <dgm:cxn modelId="{64D61526-9E6C-4C6C-8B76-BF15747D398F}" type="presOf" srcId="{9D687254-81E0-4497-B9E8-A37270987ECC}" destId="{1D33ECD3-0F1D-460D-BF7F-1B808B3281C6}" srcOrd="0" destOrd="0" presId="urn:microsoft.com/office/officeart/2005/8/layout/hList7#1"/>
    <dgm:cxn modelId="{5B202447-4685-4876-A306-35D5B217AAEF}" srcId="{C373A32C-E292-4EF1-A5F9-7C09F5D4E4E4}" destId="{9D687254-81E0-4497-B9E8-A37270987ECC}" srcOrd="2" destOrd="0" parTransId="{C7045F67-0916-4DD4-8757-52E238511C9E}" sibTransId="{270EBEBA-14BC-4908-AAA7-1B451781F11E}"/>
    <dgm:cxn modelId="{008A47C4-347F-4CF1-9044-08A0BAD8CAE7}" srcId="{C373A32C-E292-4EF1-A5F9-7C09F5D4E4E4}" destId="{7B89A791-75B5-4748-8857-2D518F7033E4}" srcOrd="3" destOrd="0" parTransId="{73B53EE2-1100-4613-81B7-2B9E06194141}" sibTransId="{24BBC85B-7F22-4368-91C6-4F6365A6C822}"/>
    <dgm:cxn modelId="{A49CF595-DD88-40E7-9CAB-7B2FA6B5FBFE}" type="presOf" srcId="{B2D51533-AF50-4ED6-95E1-8616FA4C0F8F}" destId="{77E9B114-8581-4A99-A193-1F06E669BE9C}" srcOrd="1" destOrd="1" presId="urn:microsoft.com/office/officeart/2005/8/layout/hList7#1"/>
    <dgm:cxn modelId="{0B083B8A-D000-49A3-80AF-45C3F97BA19F}" srcId="{7B89A791-75B5-4748-8857-2D518F7033E4}" destId="{270F4DE9-DD48-4306-9020-E9BF8E1073E6}" srcOrd="2" destOrd="0" parTransId="{06559AF3-BE9F-496B-919B-9B341BF13FC3}" sibTransId="{8FDF223D-EB11-473C-860B-7B56F3CB990E}"/>
    <dgm:cxn modelId="{860678BC-58FE-47B5-B02F-49C84F154D63}" type="presOf" srcId="{3104BA9A-B26E-439E-B12B-B87FE988F94F}" destId="{1D33ECD3-0F1D-460D-BF7F-1B808B3281C6}" srcOrd="0" destOrd="3" presId="urn:microsoft.com/office/officeart/2005/8/layout/hList7#1"/>
    <dgm:cxn modelId="{480A9D54-B830-43C9-89DD-47857718E9FD}" srcId="{F4569DF3-3D21-4A91-A561-949189D7A876}" destId="{B2D51533-AF50-4ED6-95E1-8616FA4C0F8F}" srcOrd="0" destOrd="0" parTransId="{5E1CF7E1-47E1-456B-BFAD-DA24F72C17AE}" sibTransId="{8F671C18-E5A4-4201-8B80-2BACC173107F}"/>
    <dgm:cxn modelId="{B6379B9D-002D-4BE7-A4ED-3B6A9E24D658}" type="presOf" srcId="{3035BFEF-641E-4078-A072-B42D9D21AA04}" destId="{D8E68A5F-E3BF-4ED2-8C07-CA5941B3964D}" srcOrd="1" destOrd="1" presId="urn:microsoft.com/office/officeart/2005/8/layout/hList7#1"/>
    <dgm:cxn modelId="{46703CE4-DA2F-47C2-A81A-FCA2606B7986}" type="presOf" srcId="{2CE69DDE-78AB-481D-924F-8A008EEA766A}" destId="{0B30D790-1174-45D6-A45C-DBE8A84179B1}" srcOrd="0" destOrd="0" presId="urn:microsoft.com/office/officeart/2005/8/layout/hList7#1"/>
    <dgm:cxn modelId="{1C8A0319-C6F2-45C2-91D3-B686783B6E4C}" type="presOf" srcId="{96782D39-A033-4B3F-AF8D-CA668ED28D5C}" destId="{A4B1E6F8-3371-429D-8600-AE0879473AA2}" srcOrd="1" destOrd="1" presId="urn:microsoft.com/office/officeart/2005/8/layout/hList7#1"/>
    <dgm:cxn modelId="{4669BD89-423F-4D2D-AD0D-3D5D469D9EF8}" type="presParOf" srcId="{2C3CD7FD-4637-4482-826E-3B2BF2610D20}" destId="{4B4805B8-6E14-41AA-BD09-104FBEEAF489}" srcOrd="0" destOrd="0" presId="urn:microsoft.com/office/officeart/2005/8/layout/hList7#1"/>
    <dgm:cxn modelId="{7D8E3519-EA4F-421C-BDE0-6D66F0BFCB1F}" type="presParOf" srcId="{2C3CD7FD-4637-4482-826E-3B2BF2610D20}" destId="{0C222014-0F23-4004-96E5-A700329DA8F5}" srcOrd="1" destOrd="0" presId="urn:microsoft.com/office/officeart/2005/8/layout/hList7#1"/>
    <dgm:cxn modelId="{9BA67011-46D8-42A5-AEEB-B668BC2260D6}" type="presParOf" srcId="{0C222014-0F23-4004-96E5-A700329DA8F5}" destId="{A11BF812-3A5B-47E7-A2E9-4711B2345412}" srcOrd="0" destOrd="0" presId="urn:microsoft.com/office/officeart/2005/8/layout/hList7#1"/>
    <dgm:cxn modelId="{D08983E8-B8CE-4806-8C0F-F6BFF765FD9D}" type="presParOf" srcId="{A11BF812-3A5B-47E7-A2E9-4711B2345412}" destId="{AC0587D3-D669-4217-8CD1-1D8FA17FEFBE}" srcOrd="0" destOrd="0" presId="urn:microsoft.com/office/officeart/2005/8/layout/hList7#1"/>
    <dgm:cxn modelId="{5EA960A3-44F5-450F-B1D2-28BD4D08531F}" type="presParOf" srcId="{A11BF812-3A5B-47E7-A2E9-4711B2345412}" destId="{D8E68A5F-E3BF-4ED2-8C07-CA5941B3964D}" srcOrd="1" destOrd="0" presId="urn:microsoft.com/office/officeart/2005/8/layout/hList7#1"/>
    <dgm:cxn modelId="{4951F320-E597-45A7-9EE6-876055148E8A}" type="presParOf" srcId="{A11BF812-3A5B-47E7-A2E9-4711B2345412}" destId="{B2D312E6-6686-4866-A3A1-C27D7940795D}" srcOrd="2" destOrd="0" presId="urn:microsoft.com/office/officeart/2005/8/layout/hList7#1"/>
    <dgm:cxn modelId="{9B8E516C-33A6-4B5E-811B-45AA63F295DC}" type="presParOf" srcId="{A11BF812-3A5B-47E7-A2E9-4711B2345412}" destId="{F27A5BA0-5E2D-4470-AF60-1F746B0FED0A}" srcOrd="3" destOrd="0" presId="urn:microsoft.com/office/officeart/2005/8/layout/hList7#1"/>
    <dgm:cxn modelId="{2FBBD86D-BDCE-4090-8DEF-91E11C0502D8}" type="presParOf" srcId="{0C222014-0F23-4004-96E5-A700329DA8F5}" destId="{0B30D790-1174-45D6-A45C-DBE8A84179B1}" srcOrd="1" destOrd="0" presId="urn:microsoft.com/office/officeart/2005/8/layout/hList7#1"/>
    <dgm:cxn modelId="{EBB98D66-70AB-4137-A891-C9D5D0960F56}" type="presParOf" srcId="{0C222014-0F23-4004-96E5-A700329DA8F5}" destId="{8F291B79-1357-4FBF-9238-987DB0517C9C}" srcOrd="2" destOrd="0" presId="urn:microsoft.com/office/officeart/2005/8/layout/hList7#1"/>
    <dgm:cxn modelId="{8946CE44-4CE9-40B7-A7B2-E948CB98D5EC}" type="presParOf" srcId="{8F291B79-1357-4FBF-9238-987DB0517C9C}" destId="{9C28FBA6-6AA4-4D57-A2D3-E81D2F6F1BCF}" srcOrd="0" destOrd="0" presId="urn:microsoft.com/office/officeart/2005/8/layout/hList7#1"/>
    <dgm:cxn modelId="{F714BAA5-06F0-4208-94F0-E0CFC988ABCD}" type="presParOf" srcId="{8F291B79-1357-4FBF-9238-987DB0517C9C}" destId="{77E9B114-8581-4A99-A193-1F06E669BE9C}" srcOrd="1" destOrd="0" presId="urn:microsoft.com/office/officeart/2005/8/layout/hList7#1"/>
    <dgm:cxn modelId="{808DAA45-2B81-4630-A0B3-EC84E21E8606}" type="presParOf" srcId="{8F291B79-1357-4FBF-9238-987DB0517C9C}" destId="{2C9CFAA5-F77B-4F02-9936-F2737587A500}" srcOrd="2" destOrd="0" presId="urn:microsoft.com/office/officeart/2005/8/layout/hList7#1"/>
    <dgm:cxn modelId="{3E351905-A358-43A1-A57E-A433DA412E40}" type="presParOf" srcId="{8F291B79-1357-4FBF-9238-987DB0517C9C}" destId="{A7D5D07D-8A4D-4985-BE64-B7E8063187B9}" srcOrd="3" destOrd="0" presId="urn:microsoft.com/office/officeart/2005/8/layout/hList7#1"/>
    <dgm:cxn modelId="{2E301575-A3EF-4D26-8282-CC2560CB3A16}" type="presParOf" srcId="{0C222014-0F23-4004-96E5-A700329DA8F5}" destId="{AB279C35-193D-40A9-9130-1854E01E8975}" srcOrd="3" destOrd="0" presId="urn:microsoft.com/office/officeart/2005/8/layout/hList7#1"/>
    <dgm:cxn modelId="{9BA6378C-E875-4ED1-BB2E-A486C6A3164A}" type="presParOf" srcId="{0C222014-0F23-4004-96E5-A700329DA8F5}" destId="{5EEB4B35-29A4-4D43-9095-D96B9AB2A8FA}" srcOrd="4" destOrd="0" presId="urn:microsoft.com/office/officeart/2005/8/layout/hList7#1"/>
    <dgm:cxn modelId="{99D1C4B3-E257-4AA6-A0C2-512F1F107F57}" type="presParOf" srcId="{5EEB4B35-29A4-4D43-9095-D96B9AB2A8FA}" destId="{1D33ECD3-0F1D-460D-BF7F-1B808B3281C6}" srcOrd="0" destOrd="0" presId="urn:microsoft.com/office/officeart/2005/8/layout/hList7#1"/>
    <dgm:cxn modelId="{3A495A7E-B636-4BCF-8F2F-10EE49CF4B76}" type="presParOf" srcId="{5EEB4B35-29A4-4D43-9095-D96B9AB2A8FA}" destId="{3A1A2AEC-A1D2-4804-80BB-84BC53EBEC4D}" srcOrd="1" destOrd="0" presId="urn:microsoft.com/office/officeart/2005/8/layout/hList7#1"/>
    <dgm:cxn modelId="{4972AFBC-9FBF-454C-B1FD-8F2F11D96C4D}" type="presParOf" srcId="{5EEB4B35-29A4-4D43-9095-D96B9AB2A8FA}" destId="{48881B4D-4FC2-4679-8638-2E6DA43AB2AD}" srcOrd="2" destOrd="0" presId="urn:microsoft.com/office/officeart/2005/8/layout/hList7#1"/>
    <dgm:cxn modelId="{4AF03F8C-5BED-48C6-900A-235EB849170E}" type="presParOf" srcId="{5EEB4B35-29A4-4D43-9095-D96B9AB2A8FA}" destId="{9703239D-232B-4013-BC7D-A70CA3A87B87}" srcOrd="3" destOrd="0" presId="urn:microsoft.com/office/officeart/2005/8/layout/hList7#1"/>
    <dgm:cxn modelId="{F71CB1FC-AAC2-462F-89B5-91864BD2945F}" type="presParOf" srcId="{0C222014-0F23-4004-96E5-A700329DA8F5}" destId="{3DB52D77-518B-41FF-8B86-78B321BF56AE}" srcOrd="5" destOrd="0" presId="urn:microsoft.com/office/officeart/2005/8/layout/hList7#1"/>
    <dgm:cxn modelId="{EB418F28-1420-43FE-86AE-CF5354B6887F}" type="presParOf" srcId="{0C222014-0F23-4004-96E5-A700329DA8F5}" destId="{66CFB001-65C5-4BB9-A661-9ADEB18C45C3}" srcOrd="6" destOrd="0" presId="urn:microsoft.com/office/officeart/2005/8/layout/hList7#1"/>
    <dgm:cxn modelId="{21B2141D-82E4-4DFA-A65D-DE1E2AF59B58}" type="presParOf" srcId="{66CFB001-65C5-4BB9-A661-9ADEB18C45C3}" destId="{CA83179A-2FBA-4B34-BBEB-C56008F7F725}" srcOrd="0" destOrd="0" presId="urn:microsoft.com/office/officeart/2005/8/layout/hList7#1"/>
    <dgm:cxn modelId="{1EC7AE17-6FDD-4080-B641-EA9C0A146409}" type="presParOf" srcId="{66CFB001-65C5-4BB9-A661-9ADEB18C45C3}" destId="{A4B1E6F8-3371-429D-8600-AE0879473AA2}" srcOrd="1" destOrd="0" presId="urn:microsoft.com/office/officeart/2005/8/layout/hList7#1"/>
    <dgm:cxn modelId="{DEE2C4EE-44F7-4B42-BE45-03B5CFB5F2E6}" type="presParOf" srcId="{66CFB001-65C5-4BB9-A661-9ADEB18C45C3}" destId="{3ED4D666-263C-4BEA-AACC-F4AFD67C8B97}" srcOrd="2" destOrd="0" presId="urn:microsoft.com/office/officeart/2005/8/layout/hList7#1"/>
    <dgm:cxn modelId="{AA9A99D9-C271-4461-8DFC-549C53843CF5}" type="presParOf" srcId="{66CFB001-65C5-4BB9-A661-9ADEB18C45C3}" destId="{EC203C80-8293-45FE-85BE-18ADAF57DF2E}" srcOrd="3" destOrd="0" presId="urn:microsoft.com/office/officeart/2005/8/layout/hList7#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587D3-D669-4217-8CD1-1D8FA17FEFBE}">
      <dsp:nvSpPr>
        <dsp:cNvPr id="0" name=""/>
        <dsp:cNvSpPr/>
      </dsp:nvSpPr>
      <dsp:spPr>
        <a:xfrm>
          <a:off x="12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Bici da corsa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Esercizio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Gara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Divertimento</a:t>
          </a:r>
          <a:endParaRPr lang="en-US" sz="800" kern="1200" baseline="0">
            <a:latin typeface="+mj-lt"/>
          </a:endParaRPr>
        </a:p>
      </dsp:txBody>
      <dsp:txXfrm>
        <a:off x="1294" y="716280"/>
        <a:ext cx="1357086" cy="716280"/>
      </dsp:txXfrm>
    </dsp:sp>
    <dsp:sp modelId="{F27A5BA0-5E2D-4470-AF60-1F746B0FED0A}">
      <dsp:nvSpPr>
        <dsp:cNvPr id="0" name=""/>
        <dsp:cNvSpPr/>
      </dsp:nvSpPr>
      <dsp:spPr>
        <a:xfrm>
          <a:off x="3816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C28FBA6-6AA4-4D57-A2D3-E81D2F6F1BCF}">
      <dsp:nvSpPr>
        <dsp:cNvPr id="0" name=""/>
        <dsp:cNvSpPr/>
      </dsp:nvSpPr>
      <dsp:spPr>
        <a:xfrm>
          <a:off x="13990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635930"/>
            <a:satOff val="-14509"/>
            <a:lumOff val="536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Mountain bike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Tempo libero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Natura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Divertimento</a:t>
          </a:r>
          <a:endParaRPr lang="en-US" sz="800" kern="1200" baseline="0">
            <a:latin typeface="+mj-lt"/>
          </a:endParaRPr>
        </a:p>
      </dsp:txBody>
      <dsp:txXfrm>
        <a:off x="1399094" y="716280"/>
        <a:ext cx="1357086" cy="716280"/>
      </dsp:txXfrm>
    </dsp:sp>
    <dsp:sp modelId="{A7D5D07D-8A4D-4985-BE64-B7E8063187B9}">
      <dsp:nvSpPr>
        <dsp:cNvPr id="0" name=""/>
        <dsp:cNvSpPr/>
      </dsp:nvSpPr>
      <dsp:spPr>
        <a:xfrm>
          <a:off x="17794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D33ECD3-0F1D-460D-BF7F-1B808B3281C6}">
      <dsp:nvSpPr>
        <dsp:cNvPr id="0" name=""/>
        <dsp:cNvSpPr/>
      </dsp:nvSpPr>
      <dsp:spPr>
        <a:xfrm>
          <a:off x="27968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271860"/>
            <a:satOff val="-29019"/>
            <a:lumOff val="1071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Bici da turismo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Relax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Tempo libero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Socializzare</a:t>
          </a:r>
          <a:endParaRPr lang="en-US" sz="800" kern="1200" baseline="0">
            <a:latin typeface="+mj-lt"/>
          </a:endParaRPr>
        </a:p>
      </dsp:txBody>
      <dsp:txXfrm>
        <a:off x="2796893" y="716280"/>
        <a:ext cx="1357086" cy="716280"/>
      </dsp:txXfrm>
    </dsp:sp>
    <dsp:sp modelId="{9703239D-232B-4013-BC7D-A70CA3A87B87}">
      <dsp:nvSpPr>
        <dsp:cNvPr id="0" name=""/>
        <dsp:cNvSpPr/>
      </dsp:nvSpPr>
      <dsp:spPr>
        <a:xfrm>
          <a:off x="3177285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A83179A-2FBA-4B34-BBEB-C56008F7F725}">
      <dsp:nvSpPr>
        <dsp:cNvPr id="0" name=""/>
        <dsp:cNvSpPr/>
      </dsp:nvSpPr>
      <dsp:spPr>
        <a:xfrm>
          <a:off x="41946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907789"/>
            <a:satOff val="-43528"/>
            <a:lumOff val="1607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Sport utility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Praticità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Valore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800" kern="1200"/>
            <a:t>Ambiente</a:t>
          </a:r>
          <a:endParaRPr lang="en-US" sz="800" kern="1200" baseline="0">
            <a:latin typeface="+mj-lt"/>
          </a:endParaRPr>
        </a:p>
      </dsp:txBody>
      <dsp:txXfrm>
        <a:off x="4194693" y="716280"/>
        <a:ext cx="1357086" cy="716280"/>
      </dsp:txXfrm>
    </dsp:sp>
    <dsp:sp modelId="{EC203C80-8293-45FE-85BE-18ADAF57DF2E}">
      <dsp:nvSpPr>
        <dsp:cNvPr id="0" name=""/>
        <dsp:cNvSpPr/>
      </dsp:nvSpPr>
      <dsp:spPr>
        <a:xfrm>
          <a:off x="4575085" y="109201"/>
          <a:ext cx="596303" cy="592784"/>
        </a:xfrm>
        <a:prstGeom prst="ellipse">
          <a:avLst/>
        </a:prstGeom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B4805B8-6E14-41AA-BD09-104FBEEAF489}">
      <dsp:nvSpPr>
        <dsp:cNvPr id="0" name=""/>
        <dsp:cNvSpPr/>
      </dsp:nvSpPr>
      <dsp:spPr>
        <a:xfrm flipH="1" flipV="1">
          <a:off x="533403" y="1562101"/>
          <a:ext cx="4495973" cy="88867"/>
        </a:xfrm>
        <a:prstGeom prst="ellipse">
          <a:avLst/>
        </a:prstGeom>
        <a:solidFill>
          <a:schemeClr val="accent2">
            <a:lumMod val="40000"/>
            <a:lumOff val="6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aziendale (schema grafico).dotx</Template>
  <TotalTime>0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2017-10-19T10:21:00Z</dcterms:created>
  <dcterms:modified xsi:type="dcterms:W3CDTF">2017-10-19T10:39:00Z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